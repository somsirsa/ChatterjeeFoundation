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A45" w:rsidRDefault="00B86A45">
      <w:pPr>
        <w:pStyle w:val="BodyText"/>
        <w:rPr>
          <w:rFonts w:ascii="Times New Roman" w:hAnsi="Times New Roman"/>
        </w:rPr>
      </w:pPr>
      <w:bookmarkStart w:id="0" w:name="_GoBack"/>
      <w:bookmarkEnd w:id="0"/>
    </w:p>
    <w:sdt>
      <w:sdtPr>
        <w:rPr>
          <w:color w:val="3465A4"/>
        </w:rPr>
        <w:id w:val="1899320259"/>
        <w:placeholder>
          <w:docPart w:val="A569CD5BFE4642E5941B9F28C2CE254D"/>
        </w:placeholder>
        <w:temporary/>
        <w:showingPlcHdr/>
        <w15:appearance w15:val="hidden"/>
      </w:sdtPr>
      <w:sdtEndPr/>
      <w:sdtContent>
        <w:p w:rsidR="00B86A45" w:rsidRDefault="003654FD" w:rsidP="003654FD">
          <w:pPr>
            <w:spacing w:before="2160"/>
            <w:jc w:val="center"/>
            <w:rPr>
              <w:color w:val="3465A4"/>
            </w:rPr>
          </w:pPr>
          <w:r w:rsidRPr="003654FD">
            <w:rPr>
              <w:rStyle w:val="TitleChar"/>
            </w:rPr>
            <w:t>[SCREENPLAY NAME IN CAPITALS]</w:t>
          </w:r>
        </w:p>
      </w:sdtContent>
    </w:sdt>
    <w:sdt>
      <w:sdtPr>
        <w:id w:val="-1469206794"/>
        <w:placeholder>
          <w:docPart w:val="FECFFB068A7640EC8F198450101735BF"/>
        </w:placeholder>
        <w:temporary/>
        <w:showingPlcHdr/>
        <w15:appearance w15:val="hidden"/>
      </w:sdtPr>
      <w:sdtEndPr/>
      <w:sdtContent>
        <w:p w:rsidR="002A74C3" w:rsidRPr="002A74C3" w:rsidRDefault="002A74C3" w:rsidP="002A74C3">
          <w:pPr>
            <w:pStyle w:val="TipText"/>
          </w:pPr>
          <w:r w:rsidRPr="002A74C3">
            <w:t>Tips for writing the screenplay name:</w:t>
          </w:r>
        </w:p>
        <w:p w:rsidR="002A74C3" w:rsidRPr="002A74C3" w:rsidRDefault="002A74C3" w:rsidP="002A74C3">
          <w:pPr>
            <w:pStyle w:val="TipTextBullet"/>
          </w:pPr>
          <w:r w:rsidRPr="002A74C3">
            <w:t>Keep the name as captivating as possible.</w:t>
          </w:r>
        </w:p>
        <w:p w:rsidR="002A74C3" w:rsidRPr="002A74C3" w:rsidRDefault="002A74C3" w:rsidP="002A74C3">
          <w:pPr>
            <w:pStyle w:val="TipTextBullet"/>
          </w:pPr>
          <w:r w:rsidRPr="002A74C3">
            <w:t>Consider the theme of the story: if it is a mystery/thriller movie, a title that raises questions is perfect!</w:t>
          </w:r>
        </w:p>
        <w:p w:rsidR="002A74C3" w:rsidRPr="002A74C3" w:rsidRDefault="002A74C3" w:rsidP="002A74C3">
          <w:pPr>
            <w:pStyle w:val="TipTextBullet"/>
          </w:pPr>
          <w:r w:rsidRPr="002A74C3">
            <w:t>Is the title inspiring? Does it invoke the desired emotions?</w:t>
          </w:r>
        </w:p>
        <w:p w:rsidR="00B86A45" w:rsidRPr="00CF4684" w:rsidRDefault="002A74C3" w:rsidP="002A74C3">
          <w:pPr>
            <w:pStyle w:val="TipTextBullet"/>
          </w:pPr>
          <w:r w:rsidRPr="002A74C3">
            <w:t>Use modern tools such as a Headline Analyzer.</w:t>
          </w:r>
        </w:p>
      </w:sdtContent>
    </w:sdt>
    <w:p w:rsidR="00B86A45" w:rsidRPr="003654FD" w:rsidRDefault="00545CDC" w:rsidP="003654FD">
      <w:pPr>
        <w:pStyle w:val="Subtitle"/>
      </w:pPr>
      <w:sdt>
        <w:sdtPr>
          <w:id w:val="-1319954836"/>
          <w:placeholder>
            <w:docPart w:val="201819B09475439BBD06FC9C29A552D9"/>
          </w:placeholder>
          <w:temporary/>
          <w:showingPlcHdr/>
          <w15:appearance w15:val="hidden"/>
        </w:sdtPr>
        <w:sdtEndPr/>
        <w:sdtContent>
          <w:r w:rsidR="003654FD" w:rsidRPr="003654FD">
            <w:t>By</w:t>
          </w:r>
        </w:sdtContent>
      </w:sdt>
    </w:p>
    <w:sdt>
      <w:sdtPr>
        <w:id w:val="1839272055"/>
        <w:placeholder>
          <w:docPart w:val="0A60642268594849A54249C4220CD91E"/>
        </w:placeholder>
        <w:temporary/>
        <w:showingPlcHdr/>
        <w15:appearance w15:val="hidden"/>
      </w:sdtPr>
      <w:sdtEndPr/>
      <w:sdtContent>
        <w:p w:rsidR="00B86A45" w:rsidRPr="003654FD" w:rsidRDefault="003654FD" w:rsidP="003654FD">
          <w:pPr>
            <w:pStyle w:val="Author"/>
          </w:pPr>
          <w:r w:rsidRPr="003654FD">
            <w:t>[AUTHOR(s) NAME]</w:t>
          </w:r>
        </w:p>
      </w:sdtContent>
    </w:sdt>
    <w:sdt>
      <w:sdtPr>
        <w:id w:val="-657377386"/>
        <w:placeholder>
          <w:docPart w:val="5A79AC7A62964458AFE831FC0F9D5FC6"/>
        </w:placeholder>
        <w:temporary/>
        <w:showingPlcHdr/>
        <w15:appearance w15:val="hidden"/>
      </w:sdtPr>
      <w:sdtEndPr/>
      <w:sdtContent>
        <w:p w:rsidR="00B86A45" w:rsidRDefault="002A74C3" w:rsidP="002A74C3">
          <w:pPr>
            <w:pStyle w:val="TipText"/>
          </w:pPr>
          <w:r w:rsidRPr="002A74C3">
            <w:t>For the by line, name all authors of the screenplay. Separate two names with ‘&amp;’ not ‘and’.</w:t>
          </w:r>
        </w:p>
      </w:sdtContent>
    </w:sdt>
    <w:p w:rsidR="00B86A45" w:rsidRDefault="00564BA4" w:rsidP="00860EE4">
      <w:pPr>
        <w:pStyle w:val="CompanyInformation"/>
      </w:pPr>
      <w:r>
        <w:fldChar w:fldCharType="begin"/>
      </w:r>
      <w:r>
        <w:instrText xml:space="preserve"> ADVANCE  \d </w:instrText>
      </w:r>
      <w:r w:rsidR="002A74C3">
        <w:instrText>20</w:instrText>
      </w:r>
      <w:r>
        <w:instrText xml:space="preserve">0 </w:instrText>
      </w:r>
      <w:r>
        <w:fldChar w:fldCharType="end"/>
      </w:r>
      <w:sdt>
        <w:sdtPr>
          <w:id w:val="616186433"/>
          <w:placeholder>
            <w:docPart w:val="A2852D19825E4CFD8C77B5C34E38CD54"/>
          </w:placeholder>
          <w:temporary/>
          <w:showingPlcHdr/>
          <w15:appearance w15:val="hidden"/>
        </w:sdtPr>
        <w:sdtEndPr/>
        <w:sdtContent>
          <w:r w:rsidR="00860EE4" w:rsidRPr="00860EE4">
            <w:t>[Your/agent’s Company Name]</w:t>
          </w:r>
        </w:sdtContent>
      </w:sdt>
    </w:p>
    <w:sdt>
      <w:sdtPr>
        <w:id w:val="-668951558"/>
        <w:placeholder>
          <w:docPart w:val="C5B64EE4FACE444584DE4D4FC58DD3B1"/>
        </w:placeholder>
        <w:temporary/>
        <w:showingPlcHdr/>
        <w15:appearance w15:val="hidden"/>
      </w:sdtPr>
      <w:sdtEndPr/>
      <w:sdtContent>
        <w:p w:rsidR="00B86A45" w:rsidRDefault="00860EE4" w:rsidP="00860EE4">
          <w:pPr>
            <w:pStyle w:val="CompanyInformation"/>
          </w:pPr>
          <w:r w:rsidRPr="00860EE4">
            <w:t>[Address]</w:t>
          </w:r>
        </w:p>
      </w:sdtContent>
    </w:sdt>
    <w:sdt>
      <w:sdtPr>
        <w:id w:val="1874736326"/>
        <w:placeholder>
          <w:docPart w:val="376BAC025DA541F5BA0A4937EF3EB471"/>
        </w:placeholder>
        <w:temporary/>
        <w:showingPlcHdr/>
        <w15:appearance w15:val="hidden"/>
      </w:sdtPr>
      <w:sdtEndPr/>
      <w:sdtContent>
        <w:p w:rsidR="00B86A45" w:rsidRDefault="00860EE4" w:rsidP="00564BA4">
          <w:pPr>
            <w:pStyle w:val="CompanyInformation"/>
          </w:pPr>
          <w:r w:rsidRPr="00860EE4">
            <w:t>[Phone Number]</w:t>
          </w:r>
        </w:p>
      </w:sdtContent>
    </w:sdt>
    <w:sdt>
      <w:sdtPr>
        <w:id w:val="-61406198"/>
        <w:placeholder>
          <w:docPart w:val="51C972C7DB1A4A7BA5524DDD63F1D19F"/>
        </w:placeholder>
        <w:temporary/>
        <w:showingPlcHdr/>
        <w15:appearance w15:val="hidden"/>
      </w:sdtPr>
      <w:sdtEndPr/>
      <w:sdtContent>
        <w:p w:rsidR="00B86A45" w:rsidRDefault="00860EE4" w:rsidP="00860EE4">
          <w:pPr>
            <w:pStyle w:val="CompanyInformation"/>
          </w:pPr>
          <w:r w:rsidRPr="00860EE4">
            <w:t>[Email Address]</w:t>
          </w:r>
        </w:p>
      </w:sdtContent>
    </w:sdt>
    <w:p w:rsidR="00801596" w:rsidRDefault="00801596">
      <w:pPr>
        <w:spacing w:after="0" w:line="240" w:lineRule="auto"/>
        <w:rPr>
          <w:rStyle w:val="Strong"/>
          <w:rFonts w:ascii="Courier" w:hAnsi="Courier" w:cs="Courier"/>
          <w:b w:val="0"/>
          <w:bCs w:val="0"/>
        </w:rPr>
      </w:pPr>
      <w:r>
        <w:rPr>
          <w:rStyle w:val="Strong"/>
          <w:rFonts w:ascii="Courier" w:hAnsi="Courier" w:cs="Courier"/>
          <w:b w:val="0"/>
          <w:bCs w:val="0"/>
        </w:rPr>
        <w:br w:type="page"/>
      </w:r>
    </w:p>
    <w:sdt>
      <w:sdtPr>
        <w:id w:val="-755743332"/>
        <w:placeholder>
          <w:docPart w:val="5DC27BC06D15429E87158D9308D6CE0B"/>
        </w:placeholder>
        <w:temporary/>
        <w:showingPlcHdr/>
        <w15:appearance w15:val="hidden"/>
      </w:sdtPr>
      <w:sdtEndPr/>
      <w:sdtContent>
        <w:p w:rsidR="00B86A45" w:rsidRPr="00860EE4" w:rsidRDefault="00860EE4" w:rsidP="00860EE4">
          <w:pPr>
            <w:pStyle w:val="FadeInActionSceneSetting"/>
          </w:pPr>
          <w:r w:rsidRPr="00860EE4">
            <w:t>FADE IN:</w:t>
          </w:r>
        </w:p>
      </w:sdtContent>
    </w:sdt>
    <w:p w:rsidR="00B86A45" w:rsidRPr="00CF4684" w:rsidRDefault="00545CDC" w:rsidP="00CF4684">
      <w:pPr>
        <w:pStyle w:val="FadeInActionSceneSetting"/>
        <w:rPr>
          <w:rStyle w:val="Strong"/>
          <w:b w:val="0"/>
          <w:bCs w:val="0"/>
        </w:rPr>
      </w:pPr>
      <w:sdt>
        <w:sdtPr>
          <w:rPr>
            <w:b/>
            <w:bCs/>
          </w:rPr>
          <w:id w:val="380913452"/>
          <w:placeholder>
            <w:docPart w:val="A1025A455B8E471C81DBA3259D1EC51A"/>
          </w:placeholder>
          <w:temporary/>
          <w:showingPlcHdr/>
          <w15:appearance w15:val="hidden"/>
        </w:sdtPr>
        <w:sdtEndPr>
          <w:rPr>
            <w:rStyle w:val="Strong"/>
          </w:rPr>
        </w:sdtEndPr>
        <w:sdtContent>
          <w:r w:rsidR="00CF4684" w:rsidRPr="00CF4684">
            <w:t>INT/EXT.</w:t>
          </w:r>
        </w:sdtContent>
      </w:sdt>
      <w:r w:rsidR="00CF4684" w:rsidRPr="00CF4684">
        <w:rPr>
          <w:rStyle w:val="Strong"/>
          <w:b w:val="0"/>
          <w:bCs w:val="0"/>
        </w:rPr>
        <w:t xml:space="preserve"> </w:t>
      </w:r>
      <w:sdt>
        <w:sdtPr>
          <w:id w:val="-987860291"/>
          <w:placeholder>
            <w:docPart w:val="2FE0FAAB4E834242A1A47D68EDD5F45C"/>
          </w:placeholder>
          <w:temporary/>
          <w:showingPlcHdr/>
          <w15:appearance w15:val="hidden"/>
        </w:sdtPr>
        <w:sdtEndPr>
          <w:rPr>
            <w:rStyle w:val="Strong"/>
            <w:b/>
            <w:bCs/>
          </w:rPr>
        </w:sdtEndPr>
        <w:sdtContent>
          <w:r w:rsidR="00CF4684" w:rsidRPr="00CF4684">
            <w:t>[LOCATION]</w:t>
          </w:r>
        </w:sdtContent>
      </w:sdt>
      <w:r w:rsidR="00845FF0" w:rsidRPr="00CF4684">
        <w:rPr>
          <w:rStyle w:val="Strong"/>
          <w:b w:val="0"/>
          <w:bCs w:val="0"/>
        </w:rPr>
        <w:t xml:space="preserve"> —</w:t>
      </w:r>
      <w:r w:rsidR="00CF4684" w:rsidRPr="00CF4684">
        <w:rPr>
          <w:rStyle w:val="Strong"/>
          <w:b w:val="0"/>
          <w:bCs w:val="0"/>
        </w:rPr>
        <w:t xml:space="preserve"> </w:t>
      </w:r>
      <w:sdt>
        <w:sdtPr>
          <w:id w:val="-2133619949"/>
          <w:placeholder>
            <w:docPart w:val="F44AC106FC7F47F5BA72D0D3108B1B0E"/>
          </w:placeholder>
          <w:temporary/>
          <w:showingPlcHdr/>
          <w15:appearance w15:val="hidden"/>
        </w:sdtPr>
        <w:sdtEndPr>
          <w:rPr>
            <w:rStyle w:val="Strong"/>
            <w:b/>
            <w:bCs/>
          </w:rPr>
        </w:sdtEndPr>
        <w:sdtContent>
          <w:r w:rsidR="00CF4684" w:rsidRPr="00CF4684">
            <w:t>DAY/NIGHT</w:t>
          </w:r>
        </w:sdtContent>
      </w:sdt>
    </w:p>
    <w:sdt>
      <w:sdtPr>
        <w:id w:val="835886140"/>
        <w:placeholder>
          <w:docPart w:val="C765DBEB4A2F432BAE934F79E0E5FF02"/>
        </w:placeholder>
        <w:temporary/>
        <w:showingPlcHdr/>
        <w15:appearance w15:val="hidden"/>
      </w:sdtPr>
      <w:sdtEndPr/>
      <w:sdtContent>
        <w:p w:rsidR="0029441C" w:rsidRPr="0029441C" w:rsidRDefault="0029441C" w:rsidP="007225A9">
          <w:pPr>
            <w:pStyle w:val="TipText"/>
          </w:pPr>
          <w:r w:rsidRPr="0029441C">
            <w:t>This li</w:t>
          </w:r>
          <w:r w:rsidR="00763777">
            <w:t>n</w:t>
          </w:r>
          <w:r w:rsidRPr="0029441C">
            <w:t>e gives additional information about where the scene is taking place. It has three parts to it</w:t>
          </w:r>
          <w:r w:rsidR="00763777">
            <w:t xml:space="preserve">. </w:t>
          </w:r>
          <w:r w:rsidRPr="0029441C">
            <w:t>Each of these should be presented in all caps.</w:t>
          </w:r>
        </w:p>
        <w:p w:rsidR="0029441C" w:rsidRPr="0029441C" w:rsidRDefault="0029441C" w:rsidP="0029441C">
          <w:pPr>
            <w:pStyle w:val="TipTextBullet"/>
          </w:pPr>
          <w:r w:rsidRPr="0029441C">
            <w:t xml:space="preserve">Part 1: Determine if the scene will be shot indoors or outdoors. </w:t>
          </w:r>
          <w:r w:rsidRPr="0029441C">
            <w:rPr>
              <w:b/>
            </w:rPr>
            <w:t>INT</w:t>
          </w:r>
          <w:r w:rsidRPr="0029441C">
            <w:t xml:space="preserve"> for indoors and </w:t>
          </w:r>
          <w:r w:rsidRPr="0029441C">
            <w:rPr>
              <w:b/>
            </w:rPr>
            <w:t>EXT</w:t>
          </w:r>
          <w:r w:rsidRPr="0029441C">
            <w:t xml:space="preserve"> for outdoors.</w:t>
          </w:r>
          <w:r w:rsidR="00763777">
            <w:t xml:space="preserve"> INT or EXT will always end with a period.</w:t>
          </w:r>
        </w:p>
        <w:p w:rsidR="0029441C" w:rsidRPr="0029441C" w:rsidRDefault="0029441C" w:rsidP="0029441C">
          <w:pPr>
            <w:pStyle w:val="TipTextBullet"/>
          </w:pPr>
          <w:r w:rsidRPr="0029441C">
            <w:t xml:space="preserve">Part 2: </w:t>
          </w:r>
          <w:r w:rsidRPr="0029441C">
            <w:rPr>
              <w:b/>
            </w:rPr>
            <w:t>LOCATION</w:t>
          </w:r>
          <w:r w:rsidRPr="0029441C">
            <w:t>.  Specify the location the scene is set.</w:t>
          </w:r>
        </w:p>
        <w:p w:rsidR="00B86A45" w:rsidRPr="0029441C" w:rsidRDefault="0029441C" w:rsidP="0029441C">
          <w:pPr>
            <w:pStyle w:val="TipTextBullet"/>
          </w:pPr>
          <w:r w:rsidRPr="0029441C">
            <w:t xml:space="preserve">Part 3: Time of day.  Indicate whether the scene is taking place during the </w:t>
          </w:r>
          <w:r w:rsidRPr="0029441C">
            <w:rPr>
              <w:b/>
            </w:rPr>
            <w:t>DAY</w:t>
          </w:r>
          <w:r w:rsidRPr="0029441C">
            <w:t xml:space="preserve"> or </w:t>
          </w:r>
          <w:r w:rsidRPr="0029441C">
            <w:rPr>
              <w:b/>
            </w:rPr>
            <w:t>NIGHT</w:t>
          </w:r>
          <w:r w:rsidRPr="0029441C">
            <w:t>.</w:t>
          </w:r>
        </w:p>
      </w:sdtContent>
    </w:sdt>
    <w:sdt>
      <w:sdtPr>
        <w:id w:val="1417366577"/>
        <w:placeholder>
          <w:docPart w:val="70B999B097D74B4D9826E54A1CBA3E95"/>
        </w:placeholder>
        <w:temporary/>
        <w:showingPlcHdr/>
        <w15:appearance w15:val="hidden"/>
      </w:sdtPr>
      <w:sdtEndPr>
        <w:rPr>
          <w:rStyle w:val="Strong"/>
          <w:b/>
          <w:bCs/>
        </w:rPr>
      </w:sdtEndPr>
      <w:sdtContent>
        <w:p w:rsidR="00B86A45" w:rsidRPr="00CF4684" w:rsidRDefault="00CF4684" w:rsidP="00CF4684">
          <w:pPr>
            <w:pStyle w:val="FadeInActionSceneSetting"/>
          </w:pPr>
          <w:r w:rsidRPr="00CF4684">
            <w:t>[Action]</w:t>
          </w:r>
        </w:p>
      </w:sdtContent>
    </w:sdt>
    <w:sdt>
      <w:sdtPr>
        <w:id w:val="-1266232118"/>
        <w:placeholder>
          <w:docPart w:val="897D7EF120164FFDA4C9D9AEAE7F0BE5"/>
        </w:placeholder>
        <w:temporary/>
        <w:showingPlcHdr/>
        <w15:appearance w15:val="hidden"/>
      </w:sdtPr>
      <w:sdtEndPr/>
      <w:sdtContent>
        <w:p w:rsidR="00B86A45" w:rsidRPr="00CF4684" w:rsidRDefault="007225A9" w:rsidP="00CF4684">
          <w:pPr>
            <w:pStyle w:val="TipText"/>
          </w:pPr>
          <w:r w:rsidRPr="007225A9">
            <w:t xml:space="preserve">The </w:t>
          </w:r>
          <w:r w:rsidRPr="007225A9">
            <w:rPr>
              <w:b/>
            </w:rPr>
            <w:t>ACTION</w:t>
          </w:r>
          <w:r w:rsidRPr="007225A9">
            <w:t xml:space="preserve"> describes the scene of the screenplay in the present tense. Tell the audience what is happening and how it is happening. Be as precise as possible without leaving room for confusion. Ask yourself: is the reader able to visualize exactly what you wish to communicate visually?</w:t>
          </w:r>
        </w:p>
      </w:sdtContent>
    </w:sdt>
    <w:sdt>
      <w:sdtPr>
        <w:id w:val="568469185"/>
        <w:placeholder>
          <w:docPart w:val="C0EE617ECCAF4FD4A62A71D8E9A69303"/>
        </w:placeholder>
        <w:temporary/>
        <w:showingPlcHdr/>
        <w15:appearance w15:val="hidden"/>
      </w:sdtPr>
      <w:sdtEndPr/>
      <w:sdtContent>
        <w:p w:rsidR="00B86A45" w:rsidRDefault="008A198B" w:rsidP="008A198B">
          <w:pPr>
            <w:pStyle w:val="CharacterIntro"/>
          </w:pPr>
          <w:r w:rsidRPr="008A198B">
            <w:t>[Introduce the CHARACTER coming forth on screen for the first time. Keep names in CAPITALS.]</w:t>
          </w:r>
        </w:p>
      </w:sdtContent>
    </w:sdt>
    <w:p w:rsidR="00B86A45" w:rsidRDefault="00545CDC" w:rsidP="00100F98">
      <w:pPr>
        <w:pStyle w:val="CharacterName"/>
        <w:rPr>
          <w:rStyle w:val="Strong"/>
          <w:b w:val="0"/>
        </w:rPr>
      </w:pPr>
      <w:sdt>
        <w:sdtPr>
          <w:rPr>
            <w:b/>
            <w:bCs w:val="0"/>
          </w:rPr>
          <w:id w:val="937483928"/>
          <w:placeholder>
            <w:docPart w:val="5DB5F37120754639B547A7FC88E08B4D"/>
          </w:placeholder>
          <w:temporary/>
          <w:showingPlcHdr/>
          <w15:appearance w15:val="hidden"/>
        </w:sdtPr>
        <w:sdtEndPr>
          <w:rPr>
            <w:rStyle w:val="Strong"/>
          </w:rPr>
        </w:sdtEndPr>
        <w:sdtContent>
          <w:r w:rsidR="00123AF9" w:rsidRPr="00123AF9">
            <w:t>[CHARACTER-1 NAME]</w:t>
          </w:r>
        </w:sdtContent>
      </w:sdt>
      <w:r w:rsidR="00123AF9" w:rsidRPr="00123AF9">
        <w:rPr>
          <w:rStyle w:val="Strong"/>
          <w:b w:val="0"/>
        </w:rPr>
        <w:t xml:space="preserve"> </w:t>
      </w:r>
      <w:sdt>
        <w:sdtPr>
          <w:id w:val="1767725949"/>
          <w:placeholder>
            <w:docPart w:val="06F362EED6684FFDA8F394368EC9610C"/>
          </w:placeholder>
          <w:temporary/>
          <w:showingPlcHdr/>
          <w15:appearance w15:val="hidden"/>
        </w:sdtPr>
        <w:sdtEndPr>
          <w:rPr>
            <w:rStyle w:val="Strong"/>
            <w:b/>
            <w:bCs w:val="0"/>
          </w:rPr>
        </w:sdtEndPr>
        <w:sdtContent>
          <w:r w:rsidR="00123AF9" w:rsidRPr="00123AF9">
            <w:t>[V.O., O.C., or O.S.]</w:t>
          </w:r>
        </w:sdtContent>
      </w:sdt>
      <w:r w:rsidR="00845FF0" w:rsidRPr="00123AF9">
        <w:rPr>
          <w:rStyle w:val="Strong"/>
          <w:b w:val="0"/>
        </w:rPr>
        <w:t xml:space="preserve"> </w:t>
      </w:r>
    </w:p>
    <w:sdt>
      <w:sdtPr>
        <w:id w:val="-1722973063"/>
        <w:placeholder>
          <w:docPart w:val="D689851123A14F06B2903C4E3946C7B9"/>
        </w:placeholder>
        <w:temporary/>
        <w:showingPlcHdr/>
        <w15:appearance w15:val="hidden"/>
      </w:sdtPr>
      <w:sdtEndPr>
        <w:rPr>
          <w:rStyle w:val="Strong"/>
          <w:b/>
          <w:bCs/>
        </w:rPr>
      </w:sdtEndPr>
      <w:sdtContent>
        <w:p w:rsidR="00123AF9" w:rsidRPr="00123AF9" w:rsidRDefault="007225A9" w:rsidP="00123AF9">
          <w:pPr>
            <w:pStyle w:val="TipText"/>
            <w:ind w:left="2880"/>
            <w:rPr>
              <w:rStyle w:val="Strong"/>
              <w:b w:val="0"/>
              <w:bCs w:val="0"/>
            </w:rPr>
          </w:pPr>
          <w:r w:rsidRPr="007225A9">
            <w:t xml:space="preserve">After the character’s name, indicate how the character starts with its line:  Indicate </w:t>
          </w:r>
          <w:r w:rsidRPr="007225A9">
            <w:rPr>
              <w:b/>
            </w:rPr>
            <w:t>V.O.</w:t>
          </w:r>
          <w:r w:rsidRPr="007225A9">
            <w:t xml:space="preserve"> if voiceover, </w:t>
          </w:r>
          <w:r w:rsidRPr="007225A9">
            <w:rPr>
              <w:b/>
            </w:rPr>
            <w:t>O.C.</w:t>
          </w:r>
          <w:r w:rsidRPr="007225A9">
            <w:t xml:space="preserve"> for Off-Camera, or </w:t>
          </w:r>
          <w:r w:rsidRPr="007225A9">
            <w:rPr>
              <w:b/>
            </w:rPr>
            <w:t>O.S.</w:t>
          </w:r>
          <w:r w:rsidRPr="007225A9">
            <w:t xml:space="preserve"> for Off-Screen.</w:t>
          </w:r>
        </w:p>
      </w:sdtContent>
    </w:sdt>
    <w:sdt>
      <w:sdtPr>
        <w:id w:val="-1291889563"/>
        <w:placeholder>
          <w:docPart w:val="435827F7FB444BD193321745A964AEA8"/>
        </w:placeholder>
        <w:temporary/>
        <w:showingPlcHdr/>
        <w15:appearance w15:val="hidden"/>
      </w:sdtPr>
      <w:sdtEndPr>
        <w:rPr>
          <w:rStyle w:val="Strong"/>
          <w:b/>
          <w:bCs/>
        </w:rPr>
      </w:sdtEndPr>
      <w:sdtContent>
        <w:p w:rsidR="00B86A45" w:rsidRDefault="008A198B" w:rsidP="00123AF9">
          <w:pPr>
            <w:pStyle w:val="Dialogue"/>
          </w:pPr>
          <w:r w:rsidRPr="008A198B">
            <w:t>[Dialogue]</w:t>
          </w:r>
        </w:p>
      </w:sdtContent>
    </w:sdt>
    <w:sdt>
      <w:sdtPr>
        <w:id w:val="560218572"/>
        <w:placeholder>
          <w:docPart w:val="8AC18A41380945CAB459B72974F92128"/>
        </w:placeholder>
        <w:temporary/>
        <w:showingPlcHdr/>
        <w15:appearance w15:val="hidden"/>
      </w:sdtPr>
      <w:sdtEndPr>
        <w:rPr>
          <w:rStyle w:val="Strong"/>
          <w:b/>
          <w:bCs/>
        </w:rPr>
      </w:sdtEndPr>
      <w:sdtContent>
        <w:p w:rsidR="007225A9" w:rsidRPr="00123AF9" w:rsidRDefault="007225A9" w:rsidP="007225A9">
          <w:pPr>
            <w:pStyle w:val="TipText"/>
            <w:ind w:left="1440"/>
            <w:rPr>
              <w:rStyle w:val="Strong"/>
              <w:b w:val="0"/>
              <w:bCs w:val="0"/>
            </w:rPr>
          </w:pPr>
          <w:r w:rsidRPr="007225A9">
            <w:t xml:space="preserve">The </w:t>
          </w:r>
          <w:r w:rsidRPr="007225A9">
            <w:rPr>
              <w:b/>
            </w:rPr>
            <w:t>Dialogue</w:t>
          </w:r>
          <w:r w:rsidRPr="007225A9">
            <w:t xml:space="preserve"> indicates text which is spoken by the specified character. </w:t>
          </w:r>
        </w:p>
      </w:sdtContent>
    </w:sdt>
    <w:sdt>
      <w:sdtPr>
        <w:id w:val="652104471"/>
        <w:placeholder>
          <w:docPart w:val="F113C98B5EB448B0A44F51FD3AE5ED0B"/>
        </w:placeholder>
        <w:temporary/>
        <w:showingPlcHdr/>
        <w15:appearance w15:val="hidden"/>
      </w:sdtPr>
      <w:sdtEndPr/>
      <w:sdtContent>
        <w:p w:rsidR="00B86A45" w:rsidRDefault="008A198B" w:rsidP="008A198B">
          <w:pPr>
            <w:pStyle w:val="CharacterIntro"/>
          </w:pPr>
          <w:r w:rsidRPr="008A198B">
            <w:t>[Introduce CHARACTER-2 coming forth on screen for the first time. Keep names in CAPITALS.]</w:t>
          </w:r>
        </w:p>
      </w:sdtContent>
    </w:sdt>
    <w:sdt>
      <w:sdtPr>
        <w:id w:val="-163313338"/>
        <w:placeholder>
          <w:docPart w:val="C84711749EAD494EA3F5CA2BA8F344B3"/>
        </w:placeholder>
        <w:temporary/>
        <w:showingPlcHdr/>
        <w15:appearance w15:val="hidden"/>
      </w:sdtPr>
      <w:sdtEndPr>
        <w:rPr>
          <w:rStyle w:val="Strong"/>
          <w:b/>
          <w:bCs w:val="0"/>
        </w:rPr>
      </w:sdtEndPr>
      <w:sdtContent>
        <w:p w:rsidR="00B86A45" w:rsidRDefault="008A198B" w:rsidP="00100F98">
          <w:pPr>
            <w:pStyle w:val="CharacterName"/>
            <w:rPr>
              <w:rStyle w:val="Strong"/>
              <w:rFonts w:ascii="Courier" w:hAnsi="Courier"/>
              <w:b w:val="0"/>
            </w:rPr>
          </w:pPr>
          <w:r w:rsidRPr="008A198B">
            <w:t>[CHARACTER-2 NAME]</w:t>
          </w:r>
        </w:p>
      </w:sdtContent>
    </w:sdt>
    <w:sdt>
      <w:sdtPr>
        <w:id w:val="-962886946"/>
        <w:placeholder>
          <w:docPart w:val="E67701097E014E0C9C15E87C52E5C576"/>
        </w:placeholder>
        <w:temporary/>
        <w:showingPlcHdr/>
        <w15:appearance w15:val="hidden"/>
      </w:sdtPr>
      <w:sdtEndPr>
        <w:rPr>
          <w:rStyle w:val="Strong"/>
          <w:b/>
          <w:bCs/>
        </w:rPr>
      </w:sdtEndPr>
      <w:sdtContent>
        <w:p w:rsidR="008A198B" w:rsidRPr="00123AF9" w:rsidRDefault="008A198B" w:rsidP="008A198B">
          <w:pPr>
            <w:pStyle w:val="Dialogue"/>
            <w:rPr>
              <w:rStyle w:val="Strong"/>
              <w:b w:val="0"/>
              <w:bCs w:val="0"/>
            </w:rPr>
          </w:pPr>
          <w:r w:rsidRPr="008A198B">
            <w:t>[Dialogue]</w:t>
          </w:r>
        </w:p>
      </w:sdtContent>
    </w:sdt>
    <w:p w:rsidR="00B86A45" w:rsidRDefault="00545CDC" w:rsidP="00100F98">
      <w:pPr>
        <w:pStyle w:val="CharacterName"/>
      </w:pPr>
      <w:sdt>
        <w:sdtPr>
          <w:id w:val="84267359"/>
          <w:placeholder>
            <w:docPart w:val="E743B6C3F3E34C278535300906DACE7F"/>
          </w:placeholder>
          <w:temporary/>
          <w:showingPlcHdr/>
          <w15:appearance w15:val="hidden"/>
        </w:sdtPr>
        <w:sdtEndPr>
          <w:rPr>
            <w:rStyle w:val="Strong"/>
            <w:b/>
            <w:bCs w:val="0"/>
          </w:rPr>
        </w:sdtEndPr>
        <w:sdtContent>
          <w:r w:rsidR="008A198B" w:rsidRPr="00123AF9">
            <w:t>[CHARACTER-1 NAME]</w:t>
          </w:r>
        </w:sdtContent>
      </w:sdt>
    </w:p>
    <w:sdt>
      <w:sdtPr>
        <w:id w:val="480275299"/>
        <w:placeholder>
          <w:docPart w:val="83D33980449F4245AF6274A651B06B9C"/>
        </w:placeholder>
        <w:temporary/>
        <w:showingPlcHdr/>
        <w15:appearance w15:val="hidden"/>
      </w:sdtPr>
      <w:sdtEndPr>
        <w:rPr>
          <w:rStyle w:val="Strong"/>
          <w:b/>
          <w:bCs/>
        </w:rPr>
      </w:sdtEndPr>
      <w:sdtContent>
        <w:p w:rsidR="008A198B" w:rsidRPr="00123AF9" w:rsidRDefault="008A198B" w:rsidP="008A198B">
          <w:pPr>
            <w:pStyle w:val="Dialogue"/>
            <w:rPr>
              <w:rStyle w:val="Strong"/>
              <w:b w:val="0"/>
              <w:bCs w:val="0"/>
            </w:rPr>
          </w:pPr>
          <w:r w:rsidRPr="008A198B">
            <w:t>[Dialogue]</w:t>
          </w:r>
        </w:p>
      </w:sdtContent>
    </w:sdt>
    <w:sdt>
      <w:sdtPr>
        <w:rPr>
          <w:rStyle w:val="Strong"/>
          <w:b w:val="0"/>
        </w:rPr>
        <w:id w:val="1075940466"/>
        <w:placeholder>
          <w:docPart w:val="B56E1322DA7B4D7F8E62EF45BA2BCF86"/>
        </w:placeholder>
        <w:temporary/>
        <w:showingPlcHdr/>
        <w15:appearance w15:val="hidden"/>
      </w:sdtPr>
      <w:sdtEndPr>
        <w:rPr>
          <w:rStyle w:val="Strong"/>
        </w:rPr>
      </w:sdtEndPr>
      <w:sdtContent>
        <w:p w:rsidR="007225A9" w:rsidRPr="00940596" w:rsidRDefault="007225A9" w:rsidP="007225A9">
          <w:pPr>
            <w:pStyle w:val="CharacterName"/>
            <w:rPr>
              <w:rStyle w:val="Strong"/>
              <w:b w:val="0"/>
            </w:rPr>
          </w:pPr>
          <w:r w:rsidRPr="00940596">
            <w:t>[CHARACTER-2 NAME]</w:t>
          </w:r>
        </w:p>
      </w:sdtContent>
    </w:sdt>
    <w:bookmarkStart w:id="1" w:name="_Hlk528520922" w:displacedByCustomXml="next"/>
    <w:sdt>
      <w:sdtPr>
        <w:id w:val="-609364446"/>
        <w:placeholder>
          <w:docPart w:val="71B589A4120A4296A5D7FF29CD8876B3"/>
        </w:placeholder>
        <w:temporary/>
        <w:showingPlcHdr/>
        <w15:appearance w15:val="hidden"/>
      </w:sdtPr>
      <w:sdtEndPr>
        <w:rPr>
          <w:rStyle w:val="Strong"/>
          <w:b/>
          <w:bCs/>
        </w:rPr>
      </w:sdtEndPr>
      <w:sdtContent>
        <w:p w:rsidR="007225A9" w:rsidRPr="00123AF9" w:rsidRDefault="008A198B" w:rsidP="007225A9">
          <w:pPr>
            <w:pStyle w:val="Dialogue"/>
            <w:rPr>
              <w:rStyle w:val="Strong"/>
              <w:b w:val="0"/>
              <w:bCs w:val="0"/>
            </w:rPr>
          </w:pPr>
          <w:r w:rsidRPr="008A198B">
            <w:t>[Dialogue]</w:t>
          </w:r>
        </w:p>
      </w:sdtContent>
    </w:sdt>
    <w:bookmarkEnd w:id="1" w:displacedByCustomXml="next"/>
    <w:sdt>
      <w:sdtPr>
        <w:id w:val="-69656520"/>
        <w:placeholder>
          <w:docPart w:val="8D712AF5FA594529B22FEC8323E0E091"/>
        </w:placeholder>
        <w:temporary/>
        <w:showingPlcHdr/>
        <w15:appearance w15:val="hidden"/>
      </w:sdtPr>
      <w:sdtEndPr/>
      <w:sdtContent>
        <w:p w:rsidR="007225A9" w:rsidRDefault="007225A9" w:rsidP="007225A9">
          <w:pPr>
            <w:pStyle w:val="MORE"/>
          </w:pPr>
          <w:r w:rsidRPr="00100F98">
            <w:t>(MORE)</w:t>
          </w:r>
        </w:p>
      </w:sdtContent>
    </w:sdt>
    <w:sdt>
      <w:sdtPr>
        <w:id w:val="1170217876"/>
        <w:placeholder>
          <w:docPart w:val="D2FC2ADAD25C4B019AC92989EC8FBBAF"/>
        </w:placeholder>
        <w:temporary/>
        <w:showingPlcHdr/>
        <w15:appearance w15:val="hidden"/>
      </w:sdtPr>
      <w:sdtEndPr/>
      <w:sdtContent>
        <w:p w:rsidR="007225A9" w:rsidRDefault="007225A9" w:rsidP="007225A9">
          <w:pPr>
            <w:pStyle w:val="TipText"/>
          </w:pPr>
          <w:r w:rsidRPr="007225A9">
            <w:rPr>
              <w:b/>
            </w:rPr>
            <w:t>MORE</w:t>
          </w:r>
          <w:r w:rsidRPr="007225A9">
            <w:t xml:space="preserve"> indicates that the dialogues of this character continue on the next page.</w:t>
          </w:r>
        </w:p>
      </w:sdtContent>
    </w:sdt>
    <w:p w:rsidR="007225A9" w:rsidRPr="00100F98" w:rsidRDefault="00545CDC" w:rsidP="007225A9">
      <w:pPr>
        <w:pStyle w:val="CharacterName"/>
      </w:pPr>
      <w:sdt>
        <w:sdtPr>
          <w:id w:val="-1170790695"/>
          <w:placeholder>
            <w:docPart w:val="CFD4206039A44651B92C7F7E05C7B2B4"/>
          </w:placeholder>
          <w:temporary/>
          <w:showingPlcHdr/>
          <w15:appearance w15:val="hidden"/>
        </w:sdtPr>
        <w:sdtEndPr/>
        <w:sdtContent>
          <w:r w:rsidR="007225A9" w:rsidRPr="00100F98">
            <w:t>[CHARACTER-2 NAME]</w:t>
          </w:r>
        </w:sdtContent>
      </w:sdt>
      <w:r w:rsidR="007225A9">
        <w:t xml:space="preserve"> </w:t>
      </w:r>
      <w:sdt>
        <w:sdtPr>
          <w:id w:val="-1130086454"/>
          <w:placeholder>
            <w:docPart w:val="717171005DD042DF88446111D24F0768"/>
          </w:placeholder>
          <w:temporary/>
          <w:showingPlcHdr/>
          <w15:appearance w15:val="hidden"/>
        </w:sdtPr>
        <w:sdtEndPr/>
        <w:sdtContent>
          <w:r w:rsidR="007225A9" w:rsidRPr="00100F98">
            <w:t>(CONT’D)</w:t>
          </w:r>
        </w:sdtContent>
      </w:sdt>
    </w:p>
    <w:sdt>
      <w:sdtPr>
        <w:id w:val="135155198"/>
        <w:placeholder>
          <w:docPart w:val="A0784C645A0A41D5838225A3BB96B505"/>
        </w:placeholder>
        <w:temporary/>
        <w:showingPlcHdr/>
        <w15:appearance w15:val="hidden"/>
      </w:sdtPr>
      <w:sdtEndPr/>
      <w:sdtContent>
        <w:p w:rsidR="007225A9" w:rsidRPr="00100F98" w:rsidRDefault="007225A9" w:rsidP="007225A9">
          <w:pPr>
            <w:pStyle w:val="TipText"/>
          </w:pPr>
          <w:r w:rsidRPr="007225A9">
            <w:rPr>
              <w:b/>
            </w:rPr>
            <w:t>CONT’D</w:t>
          </w:r>
          <w:r w:rsidRPr="007225A9">
            <w:t xml:space="preserve"> indicates that the same character from the previous page continues to speak.</w:t>
          </w:r>
        </w:p>
      </w:sdtContent>
    </w:sdt>
    <w:sdt>
      <w:sdtPr>
        <w:rPr>
          <w:rFonts w:ascii="Courier" w:hAnsi="Courier" w:cs="Courier"/>
        </w:rPr>
        <w:id w:val="-1280255685"/>
        <w:placeholder>
          <w:docPart w:val="F639EA94CCF348228D04D567C9C5A73A"/>
        </w:placeholder>
        <w:temporary/>
        <w:showingPlcHdr/>
        <w15:appearance w15:val="hidden"/>
      </w:sdtPr>
      <w:sdtEndPr/>
      <w:sdtContent>
        <w:p w:rsidR="00100F98" w:rsidRPr="00100F98" w:rsidRDefault="00100F98" w:rsidP="007225A9">
          <w:pPr>
            <w:jc w:val="center"/>
            <w:rPr>
              <w:rFonts w:ascii="Courier" w:hAnsi="Courier" w:cs="Courier"/>
            </w:rPr>
          </w:pPr>
          <w:r w:rsidRPr="00100F98">
            <w:rPr>
              <w:rFonts w:ascii="Courier" w:hAnsi="Courier" w:cs="Courier"/>
            </w:rPr>
            <w:t>[Dialogue continues…]</w:t>
          </w:r>
        </w:p>
      </w:sdtContent>
    </w:sdt>
    <w:p w:rsidR="007225A9" w:rsidRPr="00456DDA" w:rsidRDefault="00545CDC" w:rsidP="007225A9">
      <w:pPr>
        <w:pStyle w:val="CharacterName"/>
      </w:pPr>
      <w:sdt>
        <w:sdtPr>
          <w:id w:val="859328333"/>
          <w:placeholder>
            <w:docPart w:val="3DAB4DAF5BF54B498F1B61CC6213453C"/>
          </w:placeholder>
          <w:temporary/>
          <w:showingPlcHdr/>
          <w15:appearance w15:val="hidden"/>
        </w:sdtPr>
        <w:sdtEndPr/>
        <w:sdtContent>
          <w:r w:rsidR="007225A9" w:rsidRPr="00456DDA">
            <w:t>[CHARACTER-</w:t>
          </w:r>
          <w:r w:rsidR="007225A9">
            <w:t>1</w:t>
          </w:r>
          <w:r w:rsidR="007225A9" w:rsidRPr="00456DDA">
            <w:t xml:space="preserve"> NAME]</w:t>
          </w:r>
        </w:sdtContent>
      </w:sdt>
    </w:p>
    <w:sdt>
      <w:sdtPr>
        <w:id w:val="-2004191550"/>
        <w:placeholder>
          <w:docPart w:val="27656DE8C7E446BCB38359B754B139C1"/>
        </w:placeholder>
        <w:temporary/>
        <w:showingPlcHdr/>
        <w15:appearance w15:val="hidden"/>
      </w:sdtPr>
      <w:sdtEndPr>
        <w:rPr>
          <w:rStyle w:val="Strong"/>
          <w:b/>
          <w:bCs/>
        </w:rPr>
      </w:sdtEndPr>
      <w:sdtContent>
        <w:p w:rsidR="007225A9" w:rsidRPr="00123AF9" w:rsidRDefault="008A198B" w:rsidP="007225A9">
          <w:pPr>
            <w:pStyle w:val="Dialogue"/>
            <w:rPr>
              <w:rStyle w:val="Strong"/>
              <w:b w:val="0"/>
              <w:bCs w:val="0"/>
            </w:rPr>
          </w:pPr>
          <w:r w:rsidRPr="008A198B">
            <w:t>[Dialogue]</w:t>
          </w:r>
        </w:p>
      </w:sdtContent>
    </w:sdt>
    <w:p w:rsidR="008A198B" w:rsidRPr="00456DDA" w:rsidRDefault="008A198B" w:rsidP="007225A9">
      <w:pPr>
        <w:pStyle w:val="Transition"/>
      </w:pPr>
      <w:r w:rsidRPr="008A198B">
        <w:t>DISSOLVE TO:</w:t>
      </w:r>
    </w:p>
    <w:sdt>
      <w:sdtPr>
        <w:id w:val="-1635326938"/>
        <w:placeholder>
          <w:docPart w:val="2E5C32665E8D4696BD16745C9F17D5D7"/>
        </w:placeholder>
        <w:temporary/>
        <w:showingPlcHdr/>
        <w15:appearance w15:val="hidden"/>
      </w:sdtPr>
      <w:sdtEndPr/>
      <w:sdtContent>
        <w:p w:rsidR="00B86A45" w:rsidRDefault="007225A9" w:rsidP="008A198B">
          <w:pPr>
            <w:pStyle w:val="TipText"/>
          </w:pPr>
          <w:r w:rsidRPr="007225A9">
            <w:t>Use this “</w:t>
          </w:r>
          <w:r w:rsidRPr="007225A9">
            <w:rPr>
              <w:b/>
            </w:rPr>
            <w:t>TRANSITION</w:t>
          </w:r>
          <w:r w:rsidRPr="007225A9">
            <w:t>” between two scenes. A transition can be used any time within your screenplay and with other types of transitions. DISSOLVE TO is used in this example to designate a long passage of time. Other transitions such as CUT TO or QUICK CUT are also commonly used.</w:t>
          </w:r>
        </w:p>
      </w:sdtContent>
    </w:sdt>
    <w:p w:rsidR="008A198B" w:rsidRPr="00CF4684" w:rsidRDefault="00545CDC" w:rsidP="008A198B">
      <w:pPr>
        <w:pStyle w:val="FadeInActionSceneSetting"/>
        <w:rPr>
          <w:rStyle w:val="Strong"/>
          <w:b w:val="0"/>
          <w:bCs w:val="0"/>
        </w:rPr>
      </w:pPr>
      <w:sdt>
        <w:sdtPr>
          <w:rPr>
            <w:b/>
            <w:bCs/>
          </w:rPr>
          <w:id w:val="1914589937"/>
          <w:placeholder>
            <w:docPart w:val="0CEACF213575485698C68D62309631D3"/>
          </w:placeholder>
          <w:temporary/>
          <w:showingPlcHdr/>
          <w15:appearance w15:val="hidden"/>
        </w:sdtPr>
        <w:sdtEndPr>
          <w:rPr>
            <w:rStyle w:val="Strong"/>
          </w:rPr>
        </w:sdtEndPr>
        <w:sdtContent>
          <w:r w:rsidR="008A198B" w:rsidRPr="00CF4684">
            <w:t>INT/EXT.</w:t>
          </w:r>
        </w:sdtContent>
      </w:sdt>
      <w:r w:rsidR="008A198B" w:rsidRPr="00CF4684">
        <w:rPr>
          <w:rStyle w:val="Strong"/>
          <w:b w:val="0"/>
          <w:bCs w:val="0"/>
        </w:rPr>
        <w:t xml:space="preserve"> </w:t>
      </w:r>
      <w:sdt>
        <w:sdtPr>
          <w:id w:val="812145516"/>
          <w:placeholder>
            <w:docPart w:val="0CEACF213575485698C68D62309631D3"/>
          </w:placeholder>
          <w:temporary/>
          <w:showingPlcHdr/>
          <w15:appearance w15:val="hidden"/>
        </w:sdtPr>
        <w:sdtEndPr>
          <w:rPr>
            <w:rStyle w:val="Strong"/>
            <w:b/>
            <w:bCs/>
          </w:rPr>
        </w:sdtEndPr>
        <w:sdtContent>
          <w:r w:rsidR="00606E66" w:rsidRPr="00CF4684">
            <w:t>INT/EXT.</w:t>
          </w:r>
        </w:sdtContent>
      </w:sdt>
      <w:r w:rsidR="008A198B" w:rsidRPr="00CF4684">
        <w:rPr>
          <w:rStyle w:val="Strong"/>
          <w:b w:val="0"/>
          <w:bCs w:val="0"/>
        </w:rPr>
        <w:t xml:space="preserve"> — </w:t>
      </w:r>
      <w:sdt>
        <w:sdtPr>
          <w:id w:val="-1987154867"/>
          <w:placeholder>
            <w:docPart w:val="0CEACF213575485698C68D62309631D3"/>
          </w:placeholder>
          <w:temporary/>
          <w:showingPlcHdr/>
          <w15:appearance w15:val="hidden"/>
        </w:sdtPr>
        <w:sdtEndPr>
          <w:rPr>
            <w:rStyle w:val="Strong"/>
            <w:b/>
            <w:bCs/>
          </w:rPr>
        </w:sdtEndPr>
        <w:sdtContent>
          <w:r w:rsidR="00606E66" w:rsidRPr="00CF4684">
            <w:t>INT/EXT.</w:t>
          </w:r>
        </w:sdtContent>
      </w:sdt>
    </w:p>
    <w:sdt>
      <w:sdtPr>
        <w:id w:val="1321162223"/>
        <w:placeholder>
          <w:docPart w:val="60E51271975D49FA9DC18C874A78540F"/>
        </w:placeholder>
        <w:temporary/>
        <w:showingPlcHdr/>
        <w15:appearance w15:val="hidden"/>
      </w:sdtPr>
      <w:sdtEndPr/>
      <w:sdtContent>
        <w:p w:rsidR="00B86A45" w:rsidRDefault="008A198B" w:rsidP="008A198B">
          <w:r w:rsidRPr="008A198B">
            <w:t>[Scene-2 description]</w:t>
          </w:r>
        </w:p>
      </w:sdtContent>
    </w:sdt>
    <w:sdt>
      <w:sdtPr>
        <w:id w:val="-1835907630"/>
        <w:placeholder>
          <w:docPart w:val="3ADF9C0D1EFE481F8A87839B792E403A"/>
        </w:placeholder>
        <w:temporary/>
        <w:showingPlcHdr/>
        <w15:appearance w15:val="hidden"/>
      </w:sdtPr>
      <w:sdtEndPr/>
      <w:sdtContent>
        <w:p w:rsidR="008A198B" w:rsidRPr="00940596" w:rsidRDefault="008A198B" w:rsidP="00100F98">
          <w:pPr>
            <w:pStyle w:val="CharacterName"/>
          </w:pPr>
          <w:r w:rsidRPr="00940596">
            <w:t>[CHARACTER-2 NAME]</w:t>
          </w:r>
        </w:p>
      </w:sdtContent>
    </w:sdt>
    <w:sdt>
      <w:sdtPr>
        <w:id w:val="-1670323845"/>
        <w:placeholder>
          <w:docPart w:val="C988FADAD4CF471391E15BC6625D412C"/>
        </w:placeholder>
        <w:temporary/>
        <w:showingPlcHdr/>
        <w15:appearance w15:val="hidden"/>
      </w:sdtPr>
      <w:sdtEndPr>
        <w:rPr>
          <w:rStyle w:val="Strong"/>
          <w:b/>
          <w:bCs/>
        </w:rPr>
      </w:sdtEndPr>
      <w:sdtContent>
        <w:p w:rsidR="008A198B" w:rsidRDefault="008A198B" w:rsidP="008A198B">
          <w:pPr>
            <w:pStyle w:val="Dialogue"/>
            <w:rPr>
              <w:rStyle w:val="Strong"/>
              <w:b w:val="0"/>
              <w:bCs w:val="0"/>
            </w:rPr>
          </w:pPr>
          <w:r w:rsidRPr="008A198B">
            <w:t>[Dialogue]</w:t>
          </w:r>
        </w:p>
      </w:sdtContent>
    </w:sdt>
    <w:sdt>
      <w:sdtPr>
        <w:id w:val="-620150021"/>
        <w:placeholder>
          <w:docPart w:val="A19283ADC6DF4F9A9DB03DF1239D4FB7"/>
        </w:placeholder>
        <w:temporary/>
        <w:showingPlcHdr/>
        <w15:appearance w15:val="hidden"/>
      </w:sdtPr>
      <w:sdtEndPr/>
      <w:sdtContent>
        <w:p w:rsidR="007225A9" w:rsidRPr="00100F98" w:rsidRDefault="007225A9" w:rsidP="007225A9">
          <w:pPr>
            <w:pStyle w:val="CharacterName"/>
          </w:pPr>
          <w:r w:rsidRPr="00100F98">
            <w:t>[CHARACTER-1 NAME]</w:t>
          </w:r>
        </w:p>
      </w:sdtContent>
    </w:sdt>
    <w:sdt>
      <w:sdtPr>
        <w:id w:val="-120929516"/>
        <w:placeholder>
          <w:docPart w:val="E7B6DFC28B9D4F3EACD069CACDEE42C8"/>
        </w:placeholder>
        <w:temporary/>
        <w:showingPlcHdr/>
        <w15:appearance w15:val="hidden"/>
      </w:sdtPr>
      <w:sdtEndPr>
        <w:rPr>
          <w:rStyle w:val="Strong"/>
          <w:b/>
          <w:bCs/>
        </w:rPr>
      </w:sdtEndPr>
      <w:sdtContent>
        <w:p w:rsidR="007225A9" w:rsidRPr="00123AF9" w:rsidRDefault="008A198B" w:rsidP="007225A9">
          <w:pPr>
            <w:pStyle w:val="Dialogue"/>
            <w:rPr>
              <w:rStyle w:val="Strong"/>
              <w:b w:val="0"/>
              <w:bCs w:val="0"/>
            </w:rPr>
          </w:pPr>
          <w:r w:rsidRPr="008A198B">
            <w:t>[Dialogue]</w:t>
          </w:r>
        </w:p>
      </w:sdtContent>
    </w:sdt>
    <w:sdt>
      <w:sdtPr>
        <w:id w:val="721490858"/>
        <w:placeholder>
          <w:docPart w:val="FE72501E476F477E9ECD03F806B21AA5"/>
        </w:placeholder>
        <w:temporary/>
        <w:showingPlcHdr/>
        <w15:appearance w15:val="hidden"/>
      </w:sdtPr>
      <w:sdtEndPr>
        <w:rPr>
          <w:rStyle w:val="Strong"/>
          <w:b/>
          <w:bCs w:val="0"/>
        </w:rPr>
      </w:sdtEndPr>
      <w:sdtContent>
        <w:p w:rsidR="008A198B" w:rsidRDefault="008A198B" w:rsidP="00100F98">
          <w:pPr>
            <w:pStyle w:val="CharacterName"/>
            <w:rPr>
              <w:rStyle w:val="Strong"/>
              <w:rFonts w:ascii="Courier" w:hAnsi="Courier"/>
              <w:b w:val="0"/>
            </w:rPr>
          </w:pPr>
          <w:r w:rsidRPr="008A198B">
            <w:t>[CHARACTER-2 NAME]</w:t>
          </w:r>
        </w:p>
      </w:sdtContent>
    </w:sdt>
    <w:sdt>
      <w:sdtPr>
        <w:id w:val="-1216575488"/>
        <w:placeholder>
          <w:docPart w:val="0AAAD1924B3E4EB69C49BB08D39ABBB1"/>
        </w:placeholder>
        <w:temporary/>
        <w:showingPlcHdr/>
        <w15:appearance w15:val="hidden"/>
      </w:sdtPr>
      <w:sdtEndPr>
        <w:rPr>
          <w:rStyle w:val="Strong"/>
          <w:b/>
          <w:bCs/>
        </w:rPr>
      </w:sdtEndPr>
      <w:sdtContent>
        <w:p w:rsidR="008A198B" w:rsidRPr="00123AF9" w:rsidRDefault="008A198B" w:rsidP="008A198B">
          <w:pPr>
            <w:pStyle w:val="Dialogue"/>
            <w:rPr>
              <w:rStyle w:val="Strong"/>
              <w:b w:val="0"/>
              <w:bCs w:val="0"/>
            </w:rPr>
          </w:pPr>
          <w:r w:rsidRPr="008A198B">
            <w:t>[Dialogue]</w:t>
          </w:r>
        </w:p>
      </w:sdtContent>
    </w:sdt>
    <w:bookmarkStart w:id="2" w:name="_Hlk528520861" w:displacedByCustomXml="next"/>
    <w:sdt>
      <w:sdtPr>
        <w:id w:val="2123110564"/>
        <w:placeholder>
          <w:docPart w:val="9677F17CC3234C7AB0BFAF0FD7695321"/>
        </w:placeholder>
        <w:temporary/>
        <w:showingPlcHdr/>
        <w15:appearance w15:val="hidden"/>
      </w:sdtPr>
      <w:sdtEndPr/>
      <w:sdtContent>
        <w:p w:rsidR="00100F98" w:rsidRPr="00100F98" w:rsidRDefault="00456DDA" w:rsidP="00100F98">
          <w:pPr>
            <w:pStyle w:val="CharacterName"/>
          </w:pPr>
          <w:r w:rsidRPr="00100F98">
            <w:t>[CHARACTER-</w:t>
          </w:r>
          <w:r w:rsidR="00100F98" w:rsidRPr="00100F98">
            <w:t>1</w:t>
          </w:r>
          <w:r w:rsidRPr="00100F98">
            <w:t xml:space="preserve"> NAME]</w:t>
          </w:r>
        </w:p>
      </w:sdtContent>
    </w:sdt>
    <w:bookmarkEnd w:id="2" w:displacedByCustomXml="next"/>
    <w:sdt>
      <w:sdtPr>
        <w:id w:val="438262822"/>
        <w:placeholder>
          <w:docPart w:val="A9F1A2EFCF614696AAF07FD99FF8AD56"/>
        </w:placeholder>
        <w:temporary/>
        <w:showingPlcHdr/>
        <w15:appearance w15:val="hidden"/>
      </w:sdtPr>
      <w:sdtEndPr>
        <w:rPr>
          <w:rStyle w:val="Strong"/>
          <w:b/>
          <w:bCs/>
        </w:rPr>
      </w:sdtEndPr>
      <w:sdtContent>
        <w:p w:rsidR="008A198B" w:rsidRPr="00123AF9" w:rsidRDefault="008A198B" w:rsidP="008A198B">
          <w:pPr>
            <w:pStyle w:val="Dialogue"/>
            <w:rPr>
              <w:rStyle w:val="Strong"/>
              <w:b w:val="0"/>
              <w:bCs w:val="0"/>
            </w:rPr>
          </w:pPr>
          <w:r w:rsidRPr="008A198B">
            <w:t>[Dialogue]</w:t>
          </w:r>
        </w:p>
      </w:sdtContent>
    </w:sdt>
    <w:sdt>
      <w:sdtPr>
        <w:id w:val="68315431"/>
        <w:placeholder>
          <w:docPart w:val="04793C5C7BF64598AE5082A6AD7DD9D4"/>
        </w:placeholder>
        <w:temporary/>
        <w:showingPlcHdr/>
        <w15:appearance w15:val="hidden"/>
      </w:sdtPr>
      <w:sdtEndPr/>
      <w:sdtContent>
        <w:p w:rsidR="00B86A45" w:rsidRDefault="00100F98" w:rsidP="00100F98">
          <w:pPr>
            <w:pStyle w:val="FadeOut"/>
          </w:pPr>
          <w:r w:rsidRPr="00100F98">
            <w:t>FADE OUT.</w:t>
          </w:r>
        </w:p>
      </w:sdtContent>
    </w:sdt>
    <w:sdt>
      <w:sdtPr>
        <w:id w:val="1626282575"/>
        <w:placeholder>
          <w:docPart w:val="01BC176D1BF947C98DCA5BBCA6F592D4"/>
        </w:placeholder>
        <w:temporary/>
        <w:showingPlcHdr/>
        <w15:appearance w15:val="hidden"/>
      </w:sdtPr>
      <w:sdtEndPr/>
      <w:sdtContent>
        <w:p w:rsidR="00B86A45" w:rsidRDefault="007225A9" w:rsidP="0029441C">
          <w:pPr>
            <w:pStyle w:val="TipText"/>
          </w:pPr>
          <w:r w:rsidRPr="007225A9">
            <w:t xml:space="preserve">This ending </w:t>
          </w:r>
          <w:r w:rsidRPr="007225A9">
            <w:rPr>
              <w:b/>
            </w:rPr>
            <w:t>FADE OUT</w:t>
          </w:r>
          <w:r w:rsidRPr="007225A9">
            <w:t xml:space="preserve"> is a standard convention for denoting the end of the screenplay.</w:t>
          </w:r>
        </w:p>
      </w:sdtContent>
    </w:sdt>
    <w:sdt>
      <w:sdtPr>
        <w:id w:val="48201455"/>
        <w:placeholder>
          <w:docPart w:val="8FC7138BC26945B1B41548FC43EC0F78"/>
        </w:placeholder>
        <w:temporary/>
        <w:showingPlcHdr/>
        <w15:appearance w15:val="hidden"/>
      </w:sdtPr>
      <w:sdtEndPr/>
      <w:sdtContent>
        <w:p w:rsidR="00B86A45" w:rsidRPr="00C267AC" w:rsidRDefault="00100F98" w:rsidP="00C267AC">
          <w:pPr>
            <w:pStyle w:val="TheEnd"/>
          </w:pPr>
          <w:r w:rsidRPr="00C267AC">
            <w:t>THE END</w:t>
          </w:r>
        </w:p>
      </w:sdtContent>
    </w:sdt>
    <w:p w:rsidR="00B86A45" w:rsidRDefault="00B86A45" w:rsidP="00C267AC">
      <w:pPr>
        <w:spacing w:after="0" w:line="240" w:lineRule="auto"/>
      </w:pPr>
    </w:p>
    <w:p w:rsidR="00100F98" w:rsidRDefault="00100F98" w:rsidP="00C267AC">
      <w:pPr>
        <w:spacing w:after="0" w:line="240" w:lineRule="auto"/>
        <w:rPr>
          <w:b/>
          <w:bCs/>
          <w:color w:val="3465A4"/>
          <w:u w:val="single"/>
        </w:rPr>
        <w:sectPr w:rsidR="00100F98">
          <w:headerReference w:type="default" r:id="rId11"/>
          <w:pgSz w:w="12240" w:h="15840"/>
          <w:pgMar w:top="1272" w:right="1440" w:bottom="720" w:left="1440" w:header="720" w:footer="720" w:gutter="0"/>
          <w:cols w:space="720"/>
          <w:titlePg/>
          <w:docGrid w:linePitch="360" w:charSpace="4096"/>
        </w:sectPr>
      </w:pPr>
    </w:p>
    <w:sdt>
      <w:sdtPr>
        <w:rPr>
          <w:rFonts w:cs="Times New Roman"/>
          <w:b w:val="0"/>
          <w:bCs w:val="0"/>
        </w:rPr>
        <w:id w:val="-1899513359"/>
        <w:placeholder>
          <w:docPart w:val="D39B5CA36EE144E9875EFFB7D213529F"/>
        </w:placeholder>
        <w:temporary/>
        <w:showingPlcHdr/>
        <w15:appearance w15:val="hidden"/>
      </w:sdtPr>
      <w:sdtEndPr/>
      <w:sdtContent>
        <w:p w:rsidR="003B5148" w:rsidRDefault="003B5148" w:rsidP="00100F98">
          <w:pPr>
            <w:pStyle w:val="Heading1"/>
          </w:pPr>
          <w:r w:rsidRPr="003B5148">
            <w:t>GUIDELINES FOR SCREENPLAY WRITERS</w:t>
          </w:r>
        </w:p>
        <w:p w:rsidR="003B5148" w:rsidRDefault="003B5148" w:rsidP="003B5148">
          <w:pPr>
            <w:pStyle w:val="TipText"/>
          </w:pPr>
          <w:r>
            <w:t>This simple and easy-to-use template is designed to get your creative juices flowing without worrying about the technicalities of screenplay formatting. The styles of this template have been set up to make formatting the screenplay traditionally easy and as simple as a few clicks. Everything’s been done for you, so you just need to sit and write your story!</w:t>
          </w:r>
        </w:p>
        <w:p w:rsidR="003B5148" w:rsidRDefault="003B5148" w:rsidP="003B5148">
          <w:pPr>
            <w:pStyle w:val="TipText"/>
          </w:pPr>
          <w:r>
            <w:t>If a related or unrelated idea pops into your mind while writing your screenplay, note it down in the comments of this document or elsewhere. You can return to it later and expand on your ideas when you have time.</w:t>
          </w:r>
        </w:p>
        <w:p w:rsidR="003B5148" w:rsidRDefault="003B5148" w:rsidP="003B5148">
          <w:pPr>
            <w:pStyle w:val="TipText"/>
          </w:pPr>
          <w:r w:rsidRPr="00CC177D">
            <w:t>Before you begin writing the screenplay, ask yourself:</w:t>
          </w:r>
        </w:p>
        <w:p w:rsidR="003B5148" w:rsidRDefault="003B5148" w:rsidP="003B5148">
          <w:pPr>
            <w:pStyle w:val="TipTextBullet"/>
            <w:rPr>
              <w:b/>
            </w:rPr>
          </w:pPr>
          <w:r w:rsidRPr="003B5148">
            <w:rPr>
              <w:b/>
            </w:rPr>
            <w:t>Have you done your homework well, as in:</w:t>
          </w:r>
        </w:p>
        <w:p w:rsidR="003B5148" w:rsidRDefault="003B5148" w:rsidP="003B5148">
          <w:pPr>
            <w:pStyle w:val="TipTextBullet2"/>
          </w:pPr>
          <w:r>
            <w:t xml:space="preserve">Are the characters and the overall plot clear, well-defined, and easy to follow in your mind? </w:t>
          </w:r>
        </w:p>
        <w:p w:rsidR="003B5148" w:rsidRDefault="003B5148" w:rsidP="003B5148">
          <w:pPr>
            <w:pStyle w:val="TipTextBullet2"/>
          </w:pPr>
          <w:r>
            <w:t xml:space="preserve">Can you visualize them to enough level of detail? </w:t>
          </w:r>
        </w:p>
        <w:p w:rsidR="003B5148" w:rsidRDefault="003B5148" w:rsidP="003B5148">
          <w:pPr>
            <w:pStyle w:val="TipTextBullet2"/>
          </w:pPr>
          <w:r>
            <w:t xml:space="preserve">Do you have a clear idea of the detailed story before you begin writing? </w:t>
          </w:r>
        </w:p>
        <w:p w:rsidR="003B5148" w:rsidRDefault="003B5148" w:rsidP="003B5148">
          <w:pPr>
            <w:pStyle w:val="TipTextBullet2"/>
          </w:pPr>
          <w:r>
            <w:t xml:space="preserve">Have you paid close attention to the opening, the story core, and the ending? </w:t>
          </w:r>
        </w:p>
        <w:p w:rsidR="003B5148" w:rsidRPr="003B5148" w:rsidRDefault="003B5148" w:rsidP="003B5148">
          <w:pPr>
            <w:pStyle w:val="TipTextBullet2"/>
            <w:rPr>
              <w:b/>
            </w:rPr>
          </w:pPr>
          <w:r>
            <w:t>Is your opening captivating enough to hook someone’s interest within the first few lines so they will not give up on the story before it is told?</w:t>
          </w:r>
        </w:p>
        <w:p w:rsidR="003B5148" w:rsidRPr="003B5148" w:rsidRDefault="003B5148" w:rsidP="003B5148">
          <w:pPr>
            <w:pStyle w:val="TipTextBullet"/>
            <w:rPr>
              <w:b/>
            </w:rPr>
          </w:pPr>
          <w:r w:rsidRPr="003B5148">
            <w:rPr>
              <w:b/>
            </w:rPr>
            <w:t>Are the characters well-defined, as in have you:</w:t>
          </w:r>
        </w:p>
        <w:p w:rsidR="003B5148" w:rsidRDefault="003B5148" w:rsidP="003B5148">
          <w:pPr>
            <w:pStyle w:val="TipTextBullet2"/>
          </w:pPr>
          <w:r>
            <w:t xml:space="preserve">Specified character personality and body language? </w:t>
          </w:r>
        </w:p>
        <w:p w:rsidR="003B5148" w:rsidRDefault="003B5148" w:rsidP="003B5148">
          <w:pPr>
            <w:pStyle w:val="TipTextBullet2"/>
          </w:pPr>
          <w:r>
            <w:t xml:space="preserve">Properly conceived in your mind the way you intend your character to appear on screen? </w:t>
          </w:r>
        </w:p>
        <w:p w:rsidR="003B5148" w:rsidRDefault="003B5148" w:rsidP="003B5148">
          <w:pPr>
            <w:pStyle w:val="TipTextBullet2"/>
          </w:pPr>
          <w:r>
            <w:t>Given proper attention to the character's desired age, look, habits, and patterns?</w:t>
          </w:r>
        </w:p>
        <w:p w:rsidR="003B5148" w:rsidRDefault="003B5148" w:rsidP="003B5148">
          <w:pPr>
            <w:pStyle w:val="TipTextBullet2"/>
          </w:pPr>
          <w:r>
            <w:t>Provided your director and costume designer the base to work on bringing your characters to life?</w:t>
          </w:r>
        </w:p>
        <w:p w:rsidR="003B5148" w:rsidRPr="003B5148" w:rsidRDefault="003B5148" w:rsidP="003B5148">
          <w:pPr>
            <w:pStyle w:val="TipTextBullet"/>
            <w:rPr>
              <w:b/>
            </w:rPr>
          </w:pPr>
          <w:r w:rsidRPr="003B5148">
            <w:rPr>
              <w:b/>
            </w:rPr>
            <w:t>Are the locations finalized/thought of?</w:t>
          </w:r>
        </w:p>
        <w:p w:rsidR="003B5148" w:rsidRPr="003B5148" w:rsidRDefault="003B5148" w:rsidP="003B5148">
          <w:pPr>
            <w:pStyle w:val="TipTextBullet"/>
            <w:rPr>
              <w:b/>
            </w:rPr>
          </w:pPr>
          <w:r w:rsidRPr="003B5148">
            <w:rPr>
              <w:b/>
            </w:rPr>
            <w:t>Who are your target audience? What do they like?</w:t>
          </w:r>
        </w:p>
        <w:p w:rsidR="003B5148" w:rsidRDefault="003B5148" w:rsidP="003B5148">
          <w:pPr>
            <w:pStyle w:val="TipText"/>
          </w:pPr>
          <w:r>
            <w:t>Remember, you can always keep improvising until you are completely satisfied with the full story, but it is great to have these questions answered before getting started. The opening will be extremely critical to gain your audience’s attention. When answering the questions posed above, put yourself in your audience’s shoes.</w:t>
          </w:r>
        </w:p>
        <w:p w:rsidR="003B5148" w:rsidRDefault="003B5148" w:rsidP="003B5148">
          <w:pPr>
            <w:pStyle w:val="TipText"/>
          </w:pPr>
          <w:r>
            <w:t>The screenplay will ultimately be made into a film. Ensure that the script is visually communicative.</w:t>
          </w:r>
        </w:p>
        <w:p w:rsidR="003B5148" w:rsidRDefault="003B5148" w:rsidP="003B5148">
          <w:pPr>
            <w:pStyle w:val="TipTextBullet"/>
          </w:pPr>
          <w:r>
            <w:t>If you are establishing a gloomy scene, consider writing accordingly: a dark and shady scene both visually (scene description) and verbally (dialogue).</w:t>
          </w:r>
        </w:p>
        <w:p w:rsidR="003B5148" w:rsidRDefault="003B5148" w:rsidP="003B5148">
          <w:pPr>
            <w:pStyle w:val="TipTextBullet"/>
          </w:pPr>
          <w:r>
            <w:lastRenderedPageBreak/>
            <w:t>A chirpy and vibrant scenario, on the other hand, will be written differently: colorful and bright.</w:t>
          </w:r>
        </w:p>
        <w:p w:rsidR="003B5148" w:rsidRDefault="003B5148" w:rsidP="003B5148">
          <w:pPr>
            <w:pStyle w:val="TipTextBullet"/>
          </w:pPr>
          <w:r>
            <w:t>Remember, you are telling a story visually, through the camera, not writing a book leaving things to the readers’ imagination!</w:t>
          </w:r>
        </w:p>
        <w:p w:rsidR="003B5148" w:rsidRDefault="003B5148" w:rsidP="003B5148">
          <w:pPr>
            <w:pStyle w:val="TipText"/>
          </w:pPr>
          <w:r>
            <w:t>The character introductions should be detailed and precise so that the actor or actress can make your vision come true on screen. Remember, the visual medium is very powerful and incorporates the minutest of details. The more descriptive your screenplay is, the better! In your character introductions, state their:</w:t>
          </w:r>
        </w:p>
        <w:p w:rsidR="003B5148" w:rsidRDefault="003B5148" w:rsidP="003B5148">
          <w:pPr>
            <w:pStyle w:val="TipTextBullet"/>
          </w:pPr>
          <w:r>
            <w:t>Appearance,</w:t>
          </w:r>
        </w:p>
        <w:p w:rsidR="003B5148" w:rsidRDefault="003B5148" w:rsidP="003B5148">
          <w:pPr>
            <w:pStyle w:val="TipTextBullet"/>
          </w:pPr>
          <w:r>
            <w:t>Attire,</w:t>
          </w:r>
        </w:p>
        <w:p w:rsidR="003B5148" w:rsidRDefault="003B5148" w:rsidP="003B5148">
          <w:pPr>
            <w:pStyle w:val="TipTextBullet"/>
          </w:pPr>
          <w:r>
            <w:t>Habits,</w:t>
          </w:r>
        </w:p>
        <w:p w:rsidR="003B5148" w:rsidRDefault="003B5148" w:rsidP="003B5148">
          <w:pPr>
            <w:pStyle w:val="TipTextBullet"/>
          </w:pPr>
          <w:r>
            <w:t>Body language, and</w:t>
          </w:r>
        </w:p>
        <w:p w:rsidR="003B5148" w:rsidRDefault="003B5148" w:rsidP="003B5148">
          <w:pPr>
            <w:pStyle w:val="TipTextBullet"/>
          </w:pPr>
          <w:r>
            <w:t>To what depth would you like to sketch the character?</w:t>
          </w:r>
        </w:p>
        <w:p w:rsidR="003B5148" w:rsidRDefault="003B5148" w:rsidP="003B5148">
          <w:pPr>
            <w:pStyle w:val="TipText"/>
          </w:pPr>
          <w:r>
            <w:t>You might want to detail certain characters, so the viewers know them well while you might only offer a brief about some other, not-so-important characters.</w:t>
          </w:r>
        </w:p>
        <w:p w:rsidR="003B5148" w:rsidRDefault="003B5148"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place to write. What’s yours?</w:t>
          </w:r>
        </w:p>
        <w:p w:rsidR="003B5148" w:rsidRDefault="003B5148" w:rsidP="003B5148">
          <w:pPr>
            <w:pStyle w:val="TipText"/>
          </w:pPr>
          <w:r>
            <w:t>Leave no room for ambiguity of any sort: be as clear as possible.</w:t>
          </w:r>
        </w:p>
        <w:p w:rsidR="00606E66" w:rsidRDefault="003B5148" w:rsidP="003B5148">
          <w:pPr>
            <w:pStyle w:val="TipText"/>
          </w:pPr>
          <w:r w:rsidRPr="00A707C6">
            <w:t>Do not rely on your memory as it is bound to fail you! If a related or unrelated idea pops up in your mind, note it down on a scribble-pad, on in the scribble pad template, or in the comments of this document, so you can return to it later and expand when you have the time. Many great ideas are lost just because they weren’t jotted down in time.</w:t>
          </w:r>
        </w:p>
        <w:p w:rsidR="00606E66" w:rsidRPr="00606E66" w:rsidRDefault="00606E66" w:rsidP="003B5148">
          <w:pPr>
            <w:pStyle w:val="TipText"/>
            <w:rPr>
              <w:b/>
            </w:rPr>
          </w:pPr>
          <w:r w:rsidRPr="00606E66">
            <w:rPr>
              <w:b/>
            </w:rPr>
            <w:t>Formatting Help</w:t>
          </w:r>
        </w:p>
        <w:p w:rsidR="00606E66" w:rsidRDefault="00606E66" w:rsidP="003B5148">
          <w:pPr>
            <w:pStyle w:val="TipText"/>
          </w:pPr>
          <w:r>
            <w:t>W</w:t>
          </w:r>
          <w:r w:rsidRPr="00606E66">
            <w:t>hen you are done using the instructions 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rsidR="00606E66" w:rsidRDefault="00606E66" w:rsidP="003B5148">
          <w:pPr>
            <w:pStyle w:val="TipText"/>
          </w:pPr>
          <w:r>
            <w:t xml:space="preserve">When you wish to update the placeholder text, simply click on the text and begin typing.  The built in styles have been applied to all placeholder text and will carry over when you’ve entered text.  </w:t>
          </w:r>
        </w:p>
        <w:p w:rsidR="00B86A45" w:rsidRPr="003B5148" w:rsidRDefault="00606E66" w:rsidP="003B5148">
          <w:pPr>
            <w:pStyle w:val="TipText"/>
          </w:pPr>
          <w:r>
            <w:t>Need to change the format on one of your insertions? Use the Home Ribbon’s Styles group to format your text with one click.</w:t>
          </w:r>
        </w:p>
      </w:sdtContent>
    </w:sdt>
    <w:sectPr w:rsidR="00B86A45" w:rsidRPr="003B5148">
      <w:pgSz w:w="12240" w:h="15840"/>
      <w:pgMar w:top="1272" w:right="1440" w:bottom="72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CDC" w:rsidRDefault="00545CDC">
      <w:pPr>
        <w:spacing w:after="0" w:line="240" w:lineRule="auto"/>
      </w:pPr>
      <w:r>
        <w:separator/>
      </w:r>
    </w:p>
  </w:endnote>
  <w:endnote w:type="continuationSeparator" w:id="0">
    <w:p w:rsidR="00545CDC" w:rsidRDefault="0054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ont526">
    <w:altName w:val="Calibri"/>
    <w:charset w:val="01"/>
    <w:family w:val="auto"/>
    <w:pitch w:val="variable"/>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CDC" w:rsidRDefault="00545CDC">
      <w:pPr>
        <w:spacing w:after="0" w:line="240" w:lineRule="auto"/>
      </w:pPr>
      <w:r>
        <w:separator/>
      </w:r>
    </w:p>
  </w:footnote>
  <w:footnote w:type="continuationSeparator" w:id="0">
    <w:p w:rsidR="00545CDC" w:rsidRDefault="00545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A45" w:rsidRDefault="00B86A4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DC"/>
    <w:rsid w:val="00085686"/>
    <w:rsid w:val="00100F98"/>
    <w:rsid w:val="00123AF9"/>
    <w:rsid w:val="0029441C"/>
    <w:rsid w:val="002A74C3"/>
    <w:rsid w:val="0030131E"/>
    <w:rsid w:val="00320C7E"/>
    <w:rsid w:val="003654FD"/>
    <w:rsid w:val="003B5148"/>
    <w:rsid w:val="00456DDA"/>
    <w:rsid w:val="004E15DC"/>
    <w:rsid w:val="00545CDC"/>
    <w:rsid w:val="00564BA4"/>
    <w:rsid w:val="00606E66"/>
    <w:rsid w:val="00607280"/>
    <w:rsid w:val="00680E13"/>
    <w:rsid w:val="006A4086"/>
    <w:rsid w:val="007225A9"/>
    <w:rsid w:val="00763777"/>
    <w:rsid w:val="00801596"/>
    <w:rsid w:val="00845FF0"/>
    <w:rsid w:val="00860EE4"/>
    <w:rsid w:val="0088589B"/>
    <w:rsid w:val="008A198B"/>
    <w:rsid w:val="00940596"/>
    <w:rsid w:val="009C60BD"/>
    <w:rsid w:val="00A707C6"/>
    <w:rsid w:val="00B86A45"/>
    <w:rsid w:val="00C267AC"/>
    <w:rsid w:val="00C73EE2"/>
    <w:rsid w:val="00CB61D9"/>
    <w:rsid w:val="00CC177D"/>
    <w:rsid w:val="00CF4684"/>
    <w:rsid w:val="00D3255E"/>
    <w:rsid w:val="00DE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2FA2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5A9"/>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1"/>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4"/>
      </w:numPr>
      <w:spacing w:after="120"/>
    </w:pPr>
    <w:rPr>
      <w:rFonts w:ascii="Calibri" w:hAnsi="Calibri"/>
      <w:color w:val="3465A4"/>
    </w:rPr>
  </w:style>
  <w:style w:type="paragraph" w:customStyle="1" w:styleId="Author">
    <w:name w:val="Author"/>
    <w:basedOn w:val="Normal"/>
    <w:qFormat/>
    <w:rsid w:val="003654FD"/>
    <w:pPr>
      <w:spacing w:before="360"/>
      <w:jc w:val="center"/>
    </w:pPr>
    <w:rPr>
      <w:rFonts w:asciiTheme="majorHAnsi" w:hAnsiTheme="majorHAnsi" w:cs="Courier"/>
      <w:caps/>
    </w:rPr>
  </w:style>
  <w:style w:type="paragraph" w:customStyle="1" w:styleId="TipText">
    <w:name w:val="Tip Text"/>
    <w:basedOn w:val="Normal"/>
    <w:qFormat/>
    <w:rsid w:val="00CF4684"/>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860EE4"/>
    <w:pPr>
      <w:spacing w:line="240" w:lineRule="auto"/>
    </w:pPr>
    <w:rPr>
      <w:rFonts w:cs="Courier"/>
    </w:rPr>
  </w:style>
  <w:style w:type="paragraph" w:customStyle="1" w:styleId="CharacterName">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CB61D9"/>
    <w:pPr>
      <w:spacing w:before="480"/>
      <w:jc w:val="center"/>
    </w:pPr>
    <w:rPr>
      <w:rFonts w:asciiTheme="majorHAnsi" w:hAnsiTheme="majorHAnsi" w:cs="Courier"/>
      <w:b/>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Write%20a%20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69CD5BFE4642E5941B9F28C2CE254D"/>
        <w:category>
          <w:name w:val="General"/>
          <w:gallery w:val="placeholder"/>
        </w:category>
        <w:types>
          <w:type w:val="bbPlcHdr"/>
        </w:types>
        <w:behaviors>
          <w:behavior w:val="content"/>
        </w:behaviors>
        <w:guid w:val="{1F92AB1F-CF95-46C2-9783-285B14764B6E}"/>
      </w:docPartPr>
      <w:docPartBody>
        <w:p w:rsidR="00000000" w:rsidRDefault="003547D9">
          <w:pPr>
            <w:pStyle w:val="A569CD5BFE4642E5941B9F28C2CE254D"/>
          </w:pPr>
          <w:r w:rsidRPr="003654FD">
            <w:rPr>
              <w:rStyle w:val="TitleChar"/>
            </w:rPr>
            <w:t>[SCREENPLAY NAME IN CAPITALS]</w:t>
          </w:r>
        </w:p>
      </w:docPartBody>
    </w:docPart>
    <w:docPart>
      <w:docPartPr>
        <w:name w:val="FECFFB068A7640EC8F198450101735BF"/>
        <w:category>
          <w:name w:val="General"/>
          <w:gallery w:val="placeholder"/>
        </w:category>
        <w:types>
          <w:type w:val="bbPlcHdr"/>
        </w:types>
        <w:behaviors>
          <w:behavior w:val="content"/>
        </w:behaviors>
        <w:guid w:val="{97ABABBC-38EA-420A-BBDF-83CFF93E2AD4}"/>
      </w:docPartPr>
      <w:docPartBody>
        <w:p w:rsidR="00FD155F" w:rsidRPr="002A74C3" w:rsidRDefault="003547D9" w:rsidP="002A74C3">
          <w:pPr>
            <w:pStyle w:val="TipText"/>
          </w:pPr>
          <w:r w:rsidRPr="002A74C3">
            <w:t>Tips</w:t>
          </w:r>
          <w:r w:rsidRPr="002A74C3">
            <w:t xml:space="preserve"> for writing the screenplay name:</w:t>
          </w:r>
        </w:p>
        <w:p w:rsidR="00FD155F" w:rsidRPr="002A74C3" w:rsidRDefault="003547D9" w:rsidP="002A74C3">
          <w:pPr>
            <w:pStyle w:val="TipTextBullet"/>
          </w:pPr>
          <w:r w:rsidRPr="002A74C3">
            <w:t>Keep the name as captivating as possible.</w:t>
          </w:r>
        </w:p>
        <w:p w:rsidR="00FD155F" w:rsidRPr="002A74C3" w:rsidRDefault="003547D9" w:rsidP="002A74C3">
          <w:pPr>
            <w:pStyle w:val="TipTextBullet"/>
          </w:pPr>
          <w:r w:rsidRPr="002A74C3">
            <w:t>Consider the theme of the story: if it is a mystery/thriller movie, a title that raises questions is perfect!</w:t>
          </w:r>
        </w:p>
        <w:p w:rsidR="00FD155F" w:rsidRPr="002A74C3" w:rsidRDefault="003547D9" w:rsidP="002A74C3">
          <w:pPr>
            <w:pStyle w:val="TipTextBullet"/>
          </w:pPr>
          <w:r w:rsidRPr="002A74C3">
            <w:t>Is the title inspiring? Does it invoke the desired emotions?</w:t>
          </w:r>
        </w:p>
        <w:p w:rsidR="00000000" w:rsidRDefault="003547D9">
          <w:pPr>
            <w:pStyle w:val="FECFFB068A7640EC8F198450101735BF"/>
          </w:pPr>
          <w:r w:rsidRPr="002A74C3">
            <w:t xml:space="preserve">Use </w:t>
          </w:r>
          <w:r w:rsidRPr="002A74C3">
            <w:t>modern tools such as a Headline Analyzer.</w:t>
          </w:r>
        </w:p>
      </w:docPartBody>
    </w:docPart>
    <w:docPart>
      <w:docPartPr>
        <w:name w:val="201819B09475439BBD06FC9C29A552D9"/>
        <w:category>
          <w:name w:val="General"/>
          <w:gallery w:val="placeholder"/>
        </w:category>
        <w:types>
          <w:type w:val="bbPlcHdr"/>
        </w:types>
        <w:behaviors>
          <w:behavior w:val="content"/>
        </w:behaviors>
        <w:guid w:val="{BC702683-9080-4EDD-B1E5-0A8C80F60FE6}"/>
      </w:docPartPr>
      <w:docPartBody>
        <w:p w:rsidR="00000000" w:rsidRDefault="003547D9">
          <w:pPr>
            <w:pStyle w:val="201819B09475439BBD06FC9C29A552D9"/>
          </w:pPr>
          <w:r w:rsidRPr="003654FD">
            <w:t>By</w:t>
          </w:r>
        </w:p>
      </w:docPartBody>
    </w:docPart>
    <w:docPart>
      <w:docPartPr>
        <w:name w:val="0A60642268594849A54249C4220CD91E"/>
        <w:category>
          <w:name w:val="General"/>
          <w:gallery w:val="placeholder"/>
        </w:category>
        <w:types>
          <w:type w:val="bbPlcHdr"/>
        </w:types>
        <w:behaviors>
          <w:behavior w:val="content"/>
        </w:behaviors>
        <w:guid w:val="{32F4E6F6-4E7E-47B2-967B-B34DE41575B1}"/>
      </w:docPartPr>
      <w:docPartBody>
        <w:p w:rsidR="00000000" w:rsidRDefault="003547D9">
          <w:pPr>
            <w:pStyle w:val="0A60642268594849A54249C4220CD91E"/>
          </w:pPr>
          <w:r w:rsidRPr="003654FD">
            <w:t>[AUTHOR(s) NAME]</w:t>
          </w:r>
        </w:p>
      </w:docPartBody>
    </w:docPart>
    <w:docPart>
      <w:docPartPr>
        <w:name w:val="5A79AC7A62964458AFE831FC0F9D5FC6"/>
        <w:category>
          <w:name w:val="General"/>
          <w:gallery w:val="placeholder"/>
        </w:category>
        <w:types>
          <w:type w:val="bbPlcHdr"/>
        </w:types>
        <w:behaviors>
          <w:behavior w:val="content"/>
        </w:behaviors>
        <w:guid w:val="{168E9C92-2567-4073-9F53-996055D35D1F}"/>
      </w:docPartPr>
      <w:docPartBody>
        <w:p w:rsidR="00000000" w:rsidRDefault="003547D9">
          <w:pPr>
            <w:pStyle w:val="5A79AC7A62964458AFE831FC0F9D5FC6"/>
          </w:pPr>
          <w:r w:rsidRPr="002A74C3">
            <w:t>For the by line, name all authors of the screenplay. Separate two names with ‘&amp;’ not ‘and’.</w:t>
          </w:r>
        </w:p>
      </w:docPartBody>
    </w:docPart>
    <w:docPart>
      <w:docPartPr>
        <w:name w:val="A2852D19825E4CFD8C77B5C34E38CD54"/>
        <w:category>
          <w:name w:val="General"/>
          <w:gallery w:val="placeholder"/>
        </w:category>
        <w:types>
          <w:type w:val="bbPlcHdr"/>
        </w:types>
        <w:behaviors>
          <w:behavior w:val="content"/>
        </w:behaviors>
        <w:guid w:val="{CDE092CC-93DB-4E5B-9475-2422E472D43A}"/>
      </w:docPartPr>
      <w:docPartBody>
        <w:p w:rsidR="00000000" w:rsidRDefault="003547D9">
          <w:pPr>
            <w:pStyle w:val="A2852D19825E4CFD8C77B5C34E38CD54"/>
          </w:pPr>
          <w:r w:rsidRPr="00860EE4">
            <w:t>[Your/agent’s Company Name]</w:t>
          </w:r>
        </w:p>
      </w:docPartBody>
    </w:docPart>
    <w:docPart>
      <w:docPartPr>
        <w:name w:val="C5B64EE4FACE444584DE4D4FC58DD3B1"/>
        <w:category>
          <w:name w:val="General"/>
          <w:gallery w:val="placeholder"/>
        </w:category>
        <w:types>
          <w:type w:val="bbPlcHdr"/>
        </w:types>
        <w:behaviors>
          <w:behavior w:val="content"/>
        </w:behaviors>
        <w:guid w:val="{B487CC0D-1D46-473D-81EC-D92C5E223225}"/>
      </w:docPartPr>
      <w:docPartBody>
        <w:p w:rsidR="00000000" w:rsidRDefault="003547D9">
          <w:pPr>
            <w:pStyle w:val="C5B64EE4FACE444584DE4D4FC58DD3B1"/>
          </w:pPr>
          <w:r w:rsidRPr="00860EE4">
            <w:t>[Address]</w:t>
          </w:r>
        </w:p>
      </w:docPartBody>
    </w:docPart>
    <w:docPart>
      <w:docPartPr>
        <w:name w:val="376BAC025DA541F5BA0A4937EF3EB471"/>
        <w:category>
          <w:name w:val="General"/>
          <w:gallery w:val="placeholder"/>
        </w:category>
        <w:types>
          <w:type w:val="bbPlcHdr"/>
        </w:types>
        <w:behaviors>
          <w:behavior w:val="content"/>
        </w:behaviors>
        <w:guid w:val="{E64FCCF0-56FB-4197-9FFA-44E043BAD712}"/>
      </w:docPartPr>
      <w:docPartBody>
        <w:p w:rsidR="00000000" w:rsidRDefault="003547D9">
          <w:pPr>
            <w:pStyle w:val="376BAC025DA541F5BA0A4937EF3EB471"/>
          </w:pPr>
          <w:r w:rsidRPr="00860EE4">
            <w:t>[Phone Number]</w:t>
          </w:r>
        </w:p>
      </w:docPartBody>
    </w:docPart>
    <w:docPart>
      <w:docPartPr>
        <w:name w:val="51C972C7DB1A4A7BA5524DDD63F1D19F"/>
        <w:category>
          <w:name w:val="General"/>
          <w:gallery w:val="placeholder"/>
        </w:category>
        <w:types>
          <w:type w:val="bbPlcHdr"/>
        </w:types>
        <w:behaviors>
          <w:behavior w:val="content"/>
        </w:behaviors>
        <w:guid w:val="{72E2B680-36AD-4ED4-99BA-AE4DF2E00325}"/>
      </w:docPartPr>
      <w:docPartBody>
        <w:p w:rsidR="00000000" w:rsidRDefault="003547D9">
          <w:pPr>
            <w:pStyle w:val="51C972C7DB1A4A7BA5524DDD63F1D19F"/>
          </w:pPr>
          <w:r w:rsidRPr="00860EE4">
            <w:t>[Email Address]</w:t>
          </w:r>
        </w:p>
      </w:docPartBody>
    </w:docPart>
    <w:docPart>
      <w:docPartPr>
        <w:name w:val="5DC27BC06D15429E87158D9308D6CE0B"/>
        <w:category>
          <w:name w:val="General"/>
          <w:gallery w:val="placeholder"/>
        </w:category>
        <w:types>
          <w:type w:val="bbPlcHdr"/>
        </w:types>
        <w:behaviors>
          <w:behavior w:val="content"/>
        </w:behaviors>
        <w:guid w:val="{521F1217-05BA-437D-8A3F-1272E1C4C68B}"/>
      </w:docPartPr>
      <w:docPartBody>
        <w:p w:rsidR="00000000" w:rsidRDefault="003547D9">
          <w:pPr>
            <w:pStyle w:val="5DC27BC06D15429E87158D9308D6CE0B"/>
          </w:pPr>
          <w:r w:rsidRPr="00860EE4">
            <w:t>FADE IN:</w:t>
          </w:r>
        </w:p>
      </w:docPartBody>
    </w:docPart>
    <w:docPart>
      <w:docPartPr>
        <w:name w:val="A1025A455B8E471C81DBA3259D1EC51A"/>
        <w:category>
          <w:name w:val="General"/>
          <w:gallery w:val="placeholder"/>
        </w:category>
        <w:types>
          <w:type w:val="bbPlcHdr"/>
        </w:types>
        <w:behaviors>
          <w:behavior w:val="content"/>
        </w:behaviors>
        <w:guid w:val="{EC496F14-9D50-40BF-94E3-B4B12BA69CE4}"/>
      </w:docPartPr>
      <w:docPartBody>
        <w:p w:rsidR="00000000" w:rsidRDefault="003547D9">
          <w:pPr>
            <w:pStyle w:val="A1025A455B8E471C81DBA3259D1EC51A"/>
          </w:pPr>
          <w:r w:rsidRPr="00CF4684">
            <w:t>INT/EXT.</w:t>
          </w:r>
        </w:p>
      </w:docPartBody>
    </w:docPart>
    <w:docPart>
      <w:docPartPr>
        <w:name w:val="2FE0FAAB4E834242A1A47D68EDD5F45C"/>
        <w:category>
          <w:name w:val="General"/>
          <w:gallery w:val="placeholder"/>
        </w:category>
        <w:types>
          <w:type w:val="bbPlcHdr"/>
        </w:types>
        <w:behaviors>
          <w:behavior w:val="content"/>
        </w:behaviors>
        <w:guid w:val="{3A900192-133D-46C8-BCB8-6BEB91D44AEC}"/>
      </w:docPartPr>
      <w:docPartBody>
        <w:p w:rsidR="00000000" w:rsidRDefault="003547D9">
          <w:pPr>
            <w:pStyle w:val="2FE0FAAB4E834242A1A47D68EDD5F45C"/>
          </w:pPr>
          <w:r w:rsidRPr="00CF4684">
            <w:t>[LOCATION]</w:t>
          </w:r>
        </w:p>
      </w:docPartBody>
    </w:docPart>
    <w:docPart>
      <w:docPartPr>
        <w:name w:val="F44AC106FC7F47F5BA72D0D3108B1B0E"/>
        <w:category>
          <w:name w:val="General"/>
          <w:gallery w:val="placeholder"/>
        </w:category>
        <w:types>
          <w:type w:val="bbPlcHdr"/>
        </w:types>
        <w:behaviors>
          <w:behavior w:val="content"/>
        </w:behaviors>
        <w:guid w:val="{A35677B9-8A33-4BA0-BD81-D28A5E7A75CC}"/>
      </w:docPartPr>
      <w:docPartBody>
        <w:p w:rsidR="00000000" w:rsidRDefault="003547D9">
          <w:pPr>
            <w:pStyle w:val="F44AC106FC7F47F5BA72D0D3108B1B0E"/>
          </w:pPr>
          <w:r w:rsidRPr="00CF4684">
            <w:t>DAY/NIGHT</w:t>
          </w:r>
        </w:p>
      </w:docPartBody>
    </w:docPart>
    <w:docPart>
      <w:docPartPr>
        <w:name w:val="C765DBEB4A2F432BAE934F79E0E5FF02"/>
        <w:category>
          <w:name w:val="General"/>
          <w:gallery w:val="placeholder"/>
        </w:category>
        <w:types>
          <w:type w:val="bbPlcHdr"/>
        </w:types>
        <w:behaviors>
          <w:behavior w:val="content"/>
        </w:behaviors>
        <w:guid w:val="{B2A4C96E-8886-402E-9617-4FBA0F0BA844}"/>
      </w:docPartPr>
      <w:docPartBody>
        <w:p w:rsidR="00FD155F" w:rsidRPr="0029441C" w:rsidRDefault="003547D9" w:rsidP="007225A9">
          <w:pPr>
            <w:pStyle w:val="TipText"/>
          </w:pPr>
          <w:r w:rsidRPr="0029441C">
            <w:t>This li</w:t>
          </w:r>
          <w:r>
            <w:t>n</w:t>
          </w:r>
          <w:r w:rsidRPr="0029441C">
            <w:t>e gives additional information about where the scene is taking place. It has three parts to it</w:t>
          </w:r>
          <w:r>
            <w:t xml:space="preserve">. </w:t>
          </w:r>
          <w:r w:rsidRPr="0029441C">
            <w:t>Each of these should be presented in all caps.</w:t>
          </w:r>
        </w:p>
        <w:p w:rsidR="00FD155F" w:rsidRPr="0029441C" w:rsidRDefault="003547D9" w:rsidP="0029441C">
          <w:pPr>
            <w:pStyle w:val="TipTextBullet"/>
          </w:pPr>
          <w:r w:rsidRPr="0029441C">
            <w:t>Part 1:</w:t>
          </w:r>
          <w:r w:rsidRPr="0029441C">
            <w:t xml:space="preserve"> Determine if the scene will be shot indoors or outdoors. </w:t>
          </w:r>
          <w:r w:rsidRPr="0029441C">
            <w:rPr>
              <w:b/>
            </w:rPr>
            <w:t>INT</w:t>
          </w:r>
          <w:r w:rsidRPr="0029441C">
            <w:t xml:space="preserve"> for indoors and </w:t>
          </w:r>
          <w:r w:rsidRPr="0029441C">
            <w:rPr>
              <w:b/>
            </w:rPr>
            <w:t>EXT</w:t>
          </w:r>
          <w:r w:rsidRPr="0029441C">
            <w:t xml:space="preserve"> for outdoors.</w:t>
          </w:r>
          <w:r>
            <w:t xml:space="preserve"> INT or EXT will always end with a period.</w:t>
          </w:r>
        </w:p>
        <w:p w:rsidR="00FD155F" w:rsidRPr="0029441C" w:rsidRDefault="003547D9" w:rsidP="0029441C">
          <w:pPr>
            <w:pStyle w:val="TipTextBullet"/>
          </w:pPr>
          <w:r w:rsidRPr="0029441C">
            <w:t xml:space="preserve">Part 2: </w:t>
          </w:r>
          <w:r w:rsidRPr="0029441C">
            <w:rPr>
              <w:b/>
            </w:rPr>
            <w:t>LOCATION</w:t>
          </w:r>
          <w:r w:rsidRPr="0029441C">
            <w:t>.  Specify the location the scene is set.</w:t>
          </w:r>
        </w:p>
        <w:p w:rsidR="00000000" w:rsidRDefault="003547D9">
          <w:pPr>
            <w:pStyle w:val="C765DBEB4A2F432BAE934F79E0E5FF02"/>
          </w:pPr>
          <w:r w:rsidRPr="0029441C">
            <w:t xml:space="preserve">Part 3: Time of day.  Indicate whether the scene is taking place during the </w:t>
          </w:r>
          <w:r w:rsidRPr="0029441C">
            <w:rPr>
              <w:b/>
            </w:rPr>
            <w:t>DAY</w:t>
          </w:r>
          <w:r w:rsidRPr="0029441C">
            <w:t xml:space="preserve"> or </w:t>
          </w:r>
          <w:r w:rsidRPr="0029441C">
            <w:rPr>
              <w:b/>
            </w:rPr>
            <w:t>NIGHT</w:t>
          </w:r>
          <w:r w:rsidRPr="0029441C">
            <w:t>.</w:t>
          </w:r>
        </w:p>
      </w:docPartBody>
    </w:docPart>
    <w:docPart>
      <w:docPartPr>
        <w:name w:val="70B999B097D74B4D9826E54A1CBA3E95"/>
        <w:category>
          <w:name w:val="General"/>
          <w:gallery w:val="placeholder"/>
        </w:category>
        <w:types>
          <w:type w:val="bbPlcHdr"/>
        </w:types>
        <w:behaviors>
          <w:behavior w:val="content"/>
        </w:behaviors>
        <w:guid w:val="{E75E1170-BC52-4AD0-ABCA-F9B9A6ED9629}"/>
      </w:docPartPr>
      <w:docPartBody>
        <w:p w:rsidR="00000000" w:rsidRDefault="003547D9">
          <w:pPr>
            <w:pStyle w:val="70B999B097D74B4D9826E54A1CBA3E95"/>
          </w:pPr>
          <w:r w:rsidRPr="00CF4684">
            <w:t>[Action]</w:t>
          </w:r>
        </w:p>
      </w:docPartBody>
    </w:docPart>
    <w:docPart>
      <w:docPartPr>
        <w:name w:val="897D7EF120164FFDA4C9D9AEAE7F0BE5"/>
        <w:category>
          <w:name w:val="General"/>
          <w:gallery w:val="placeholder"/>
        </w:category>
        <w:types>
          <w:type w:val="bbPlcHdr"/>
        </w:types>
        <w:behaviors>
          <w:behavior w:val="content"/>
        </w:behaviors>
        <w:guid w:val="{FB00051A-C91B-46F0-973A-6D4AC55741B6}"/>
      </w:docPartPr>
      <w:docPartBody>
        <w:p w:rsidR="00000000" w:rsidRDefault="003547D9">
          <w:pPr>
            <w:pStyle w:val="897D7EF120164FFDA4C9D9AEAE7F0BE5"/>
          </w:pPr>
          <w:r w:rsidRPr="007225A9">
            <w:t xml:space="preserve">The </w:t>
          </w:r>
          <w:r w:rsidRPr="007225A9">
            <w:rPr>
              <w:b/>
            </w:rPr>
            <w:t>ACTION</w:t>
          </w:r>
          <w:r w:rsidRPr="007225A9">
            <w:t xml:space="preserve"> describes the scene of the screenplay in the present tense. Tell the audience what is happening and how it is happening. Be as precise as possible without </w:t>
          </w:r>
          <w:r w:rsidRPr="007225A9">
            <w:t>leaving room for confusion. Ask yourself: is the reader able to visualize exactly what you wish to communicate visually?</w:t>
          </w:r>
        </w:p>
      </w:docPartBody>
    </w:docPart>
    <w:docPart>
      <w:docPartPr>
        <w:name w:val="C0EE617ECCAF4FD4A62A71D8E9A69303"/>
        <w:category>
          <w:name w:val="General"/>
          <w:gallery w:val="placeholder"/>
        </w:category>
        <w:types>
          <w:type w:val="bbPlcHdr"/>
        </w:types>
        <w:behaviors>
          <w:behavior w:val="content"/>
        </w:behaviors>
        <w:guid w:val="{6FC7BE7A-81FA-44F0-83FD-FCD4FE9F1000}"/>
      </w:docPartPr>
      <w:docPartBody>
        <w:p w:rsidR="00000000" w:rsidRDefault="003547D9">
          <w:pPr>
            <w:pStyle w:val="C0EE617ECCAF4FD4A62A71D8E9A69303"/>
          </w:pPr>
          <w:r w:rsidRPr="008A198B">
            <w:t>[Introduce the CHARACTER coming forth on screen for the first time. Keep names in CAPITALS.]</w:t>
          </w:r>
        </w:p>
      </w:docPartBody>
    </w:docPart>
    <w:docPart>
      <w:docPartPr>
        <w:name w:val="5DB5F37120754639B547A7FC88E08B4D"/>
        <w:category>
          <w:name w:val="General"/>
          <w:gallery w:val="placeholder"/>
        </w:category>
        <w:types>
          <w:type w:val="bbPlcHdr"/>
        </w:types>
        <w:behaviors>
          <w:behavior w:val="content"/>
        </w:behaviors>
        <w:guid w:val="{6AFDCFB5-F90C-4374-B6A8-D3156DB846E7}"/>
      </w:docPartPr>
      <w:docPartBody>
        <w:p w:rsidR="00000000" w:rsidRDefault="003547D9">
          <w:pPr>
            <w:pStyle w:val="5DB5F37120754639B547A7FC88E08B4D"/>
          </w:pPr>
          <w:r w:rsidRPr="00123AF9">
            <w:t>[CHARACTER-1 NAME]</w:t>
          </w:r>
        </w:p>
      </w:docPartBody>
    </w:docPart>
    <w:docPart>
      <w:docPartPr>
        <w:name w:val="06F362EED6684FFDA8F394368EC9610C"/>
        <w:category>
          <w:name w:val="General"/>
          <w:gallery w:val="placeholder"/>
        </w:category>
        <w:types>
          <w:type w:val="bbPlcHdr"/>
        </w:types>
        <w:behaviors>
          <w:behavior w:val="content"/>
        </w:behaviors>
        <w:guid w:val="{F231EEDD-6DDE-43CF-93A4-738D4A039527}"/>
      </w:docPartPr>
      <w:docPartBody>
        <w:p w:rsidR="00000000" w:rsidRDefault="003547D9">
          <w:pPr>
            <w:pStyle w:val="06F362EED6684FFDA8F394368EC9610C"/>
          </w:pPr>
          <w:r w:rsidRPr="00123AF9">
            <w:t>[V.O., O.C., or O.S.]</w:t>
          </w:r>
        </w:p>
      </w:docPartBody>
    </w:docPart>
    <w:docPart>
      <w:docPartPr>
        <w:name w:val="D689851123A14F06B2903C4E3946C7B9"/>
        <w:category>
          <w:name w:val="General"/>
          <w:gallery w:val="placeholder"/>
        </w:category>
        <w:types>
          <w:type w:val="bbPlcHdr"/>
        </w:types>
        <w:behaviors>
          <w:behavior w:val="content"/>
        </w:behaviors>
        <w:guid w:val="{8D4E3205-7534-489E-871E-39A2922614BA}"/>
      </w:docPartPr>
      <w:docPartBody>
        <w:p w:rsidR="00000000" w:rsidRDefault="003547D9">
          <w:pPr>
            <w:pStyle w:val="D689851123A14F06B2903C4E3946C7B9"/>
          </w:pPr>
          <w:r w:rsidRPr="007225A9">
            <w:t xml:space="preserve">After the character’s name, indicate how the character starts with its line:  Indicate </w:t>
          </w:r>
          <w:r w:rsidRPr="007225A9">
            <w:rPr>
              <w:b/>
            </w:rPr>
            <w:t>V.O.</w:t>
          </w:r>
          <w:r w:rsidRPr="007225A9">
            <w:t xml:space="preserve"> if voiceover, </w:t>
          </w:r>
          <w:r w:rsidRPr="007225A9">
            <w:rPr>
              <w:b/>
            </w:rPr>
            <w:t>O.C.</w:t>
          </w:r>
          <w:r w:rsidRPr="007225A9">
            <w:t xml:space="preserve"> for Off-Camera, or </w:t>
          </w:r>
          <w:r w:rsidRPr="007225A9">
            <w:rPr>
              <w:b/>
            </w:rPr>
            <w:t>O.S.</w:t>
          </w:r>
          <w:r w:rsidRPr="007225A9">
            <w:t xml:space="preserve"> </w:t>
          </w:r>
          <w:r w:rsidRPr="007225A9">
            <w:t>for Off-Screen.</w:t>
          </w:r>
        </w:p>
      </w:docPartBody>
    </w:docPart>
    <w:docPart>
      <w:docPartPr>
        <w:name w:val="435827F7FB444BD193321745A964AEA8"/>
        <w:category>
          <w:name w:val="General"/>
          <w:gallery w:val="placeholder"/>
        </w:category>
        <w:types>
          <w:type w:val="bbPlcHdr"/>
        </w:types>
        <w:behaviors>
          <w:behavior w:val="content"/>
        </w:behaviors>
        <w:guid w:val="{405241D1-A0D2-4382-A241-8EF9D35CBF26}"/>
      </w:docPartPr>
      <w:docPartBody>
        <w:p w:rsidR="00000000" w:rsidRDefault="003547D9">
          <w:pPr>
            <w:pStyle w:val="435827F7FB444BD193321745A964AEA8"/>
          </w:pPr>
          <w:r w:rsidRPr="008A198B">
            <w:t>[Dialogue]</w:t>
          </w:r>
        </w:p>
      </w:docPartBody>
    </w:docPart>
    <w:docPart>
      <w:docPartPr>
        <w:name w:val="8AC18A41380945CAB459B72974F92128"/>
        <w:category>
          <w:name w:val="General"/>
          <w:gallery w:val="placeholder"/>
        </w:category>
        <w:types>
          <w:type w:val="bbPlcHdr"/>
        </w:types>
        <w:behaviors>
          <w:behavior w:val="content"/>
        </w:behaviors>
        <w:guid w:val="{76B3FCF9-25C9-4816-8BE4-ACA85FF65DE2}"/>
      </w:docPartPr>
      <w:docPartBody>
        <w:p w:rsidR="00000000" w:rsidRDefault="003547D9">
          <w:pPr>
            <w:pStyle w:val="8AC18A41380945CAB459B72974F92128"/>
          </w:pPr>
          <w:r w:rsidRPr="007225A9">
            <w:t xml:space="preserve">The </w:t>
          </w:r>
          <w:r w:rsidRPr="007225A9">
            <w:rPr>
              <w:b/>
            </w:rPr>
            <w:t>Dialogue</w:t>
          </w:r>
          <w:r w:rsidRPr="007225A9">
            <w:t xml:space="preserve"> indicates text which is spoken by the specified character. </w:t>
          </w:r>
        </w:p>
      </w:docPartBody>
    </w:docPart>
    <w:docPart>
      <w:docPartPr>
        <w:name w:val="F113C98B5EB448B0A44F51FD3AE5ED0B"/>
        <w:category>
          <w:name w:val="General"/>
          <w:gallery w:val="placeholder"/>
        </w:category>
        <w:types>
          <w:type w:val="bbPlcHdr"/>
        </w:types>
        <w:behaviors>
          <w:behavior w:val="content"/>
        </w:behaviors>
        <w:guid w:val="{0B0B9192-832E-41F1-B4BD-B274704C66DA}"/>
      </w:docPartPr>
      <w:docPartBody>
        <w:p w:rsidR="00000000" w:rsidRDefault="003547D9">
          <w:pPr>
            <w:pStyle w:val="F113C98B5EB448B0A44F51FD3AE5ED0B"/>
          </w:pPr>
          <w:r w:rsidRPr="008A198B">
            <w:t xml:space="preserve">[Introduce CHARACTER-2 coming forth on screen for the first time. Keep </w:t>
          </w:r>
          <w:r w:rsidRPr="008A198B">
            <w:t>names in CAPITALS.]</w:t>
          </w:r>
        </w:p>
      </w:docPartBody>
    </w:docPart>
    <w:docPart>
      <w:docPartPr>
        <w:name w:val="C84711749EAD494EA3F5CA2BA8F344B3"/>
        <w:category>
          <w:name w:val="General"/>
          <w:gallery w:val="placeholder"/>
        </w:category>
        <w:types>
          <w:type w:val="bbPlcHdr"/>
        </w:types>
        <w:behaviors>
          <w:behavior w:val="content"/>
        </w:behaviors>
        <w:guid w:val="{94DFCF77-228C-4B1A-96A7-D5606433ED13}"/>
      </w:docPartPr>
      <w:docPartBody>
        <w:p w:rsidR="00000000" w:rsidRDefault="003547D9">
          <w:pPr>
            <w:pStyle w:val="C84711749EAD494EA3F5CA2BA8F344B3"/>
          </w:pPr>
          <w:r w:rsidRPr="008A198B">
            <w:t>[CHARACTER-2 NAME]</w:t>
          </w:r>
        </w:p>
      </w:docPartBody>
    </w:docPart>
    <w:docPart>
      <w:docPartPr>
        <w:name w:val="E67701097E014E0C9C15E87C52E5C576"/>
        <w:category>
          <w:name w:val="General"/>
          <w:gallery w:val="placeholder"/>
        </w:category>
        <w:types>
          <w:type w:val="bbPlcHdr"/>
        </w:types>
        <w:behaviors>
          <w:behavior w:val="content"/>
        </w:behaviors>
        <w:guid w:val="{261D1ECE-FFC2-479B-8C29-176AA22F0719}"/>
      </w:docPartPr>
      <w:docPartBody>
        <w:p w:rsidR="00000000" w:rsidRDefault="003547D9">
          <w:pPr>
            <w:pStyle w:val="E67701097E014E0C9C15E87C52E5C576"/>
          </w:pPr>
          <w:r w:rsidRPr="008A198B">
            <w:t>[Dialogue]</w:t>
          </w:r>
        </w:p>
      </w:docPartBody>
    </w:docPart>
    <w:docPart>
      <w:docPartPr>
        <w:name w:val="E743B6C3F3E34C278535300906DACE7F"/>
        <w:category>
          <w:name w:val="General"/>
          <w:gallery w:val="placeholder"/>
        </w:category>
        <w:types>
          <w:type w:val="bbPlcHdr"/>
        </w:types>
        <w:behaviors>
          <w:behavior w:val="content"/>
        </w:behaviors>
        <w:guid w:val="{8A96F625-B0EC-42B5-83BE-10F1A5408591}"/>
      </w:docPartPr>
      <w:docPartBody>
        <w:p w:rsidR="00000000" w:rsidRDefault="003547D9">
          <w:pPr>
            <w:pStyle w:val="E743B6C3F3E34C278535300906DACE7F"/>
          </w:pPr>
          <w:r w:rsidRPr="00123AF9">
            <w:t>[CHARACTER-1 NAME]</w:t>
          </w:r>
        </w:p>
      </w:docPartBody>
    </w:docPart>
    <w:docPart>
      <w:docPartPr>
        <w:name w:val="83D33980449F4245AF6274A651B06B9C"/>
        <w:category>
          <w:name w:val="General"/>
          <w:gallery w:val="placeholder"/>
        </w:category>
        <w:types>
          <w:type w:val="bbPlcHdr"/>
        </w:types>
        <w:behaviors>
          <w:behavior w:val="content"/>
        </w:behaviors>
        <w:guid w:val="{8308F8B3-D17B-4073-8EA7-A67BF520BD81}"/>
      </w:docPartPr>
      <w:docPartBody>
        <w:p w:rsidR="00000000" w:rsidRDefault="003547D9">
          <w:pPr>
            <w:pStyle w:val="83D33980449F4245AF6274A651B06B9C"/>
          </w:pPr>
          <w:r w:rsidRPr="008A198B">
            <w:t>[Dialogue]</w:t>
          </w:r>
        </w:p>
      </w:docPartBody>
    </w:docPart>
    <w:docPart>
      <w:docPartPr>
        <w:name w:val="B56E1322DA7B4D7F8E62EF45BA2BCF86"/>
        <w:category>
          <w:name w:val="General"/>
          <w:gallery w:val="placeholder"/>
        </w:category>
        <w:types>
          <w:type w:val="bbPlcHdr"/>
        </w:types>
        <w:behaviors>
          <w:behavior w:val="content"/>
        </w:behaviors>
        <w:guid w:val="{B2AF423F-BD36-40CC-B5C1-A8B3C2F11008}"/>
      </w:docPartPr>
      <w:docPartBody>
        <w:p w:rsidR="00000000" w:rsidRDefault="003547D9">
          <w:pPr>
            <w:pStyle w:val="B56E1322DA7B4D7F8E62EF45BA2BCF86"/>
          </w:pPr>
          <w:r w:rsidRPr="00940596">
            <w:t>[CHARACTER-2 NAME]</w:t>
          </w:r>
        </w:p>
      </w:docPartBody>
    </w:docPart>
    <w:docPart>
      <w:docPartPr>
        <w:name w:val="71B589A4120A4296A5D7FF29CD8876B3"/>
        <w:category>
          <w:name w:val="General"/>
          <w:gallery w:val="placeholder"/>
        </w:category>
        <w:types>
          <w:type w:val="bbPlcHdr"/>
        </w:types>
        <w:behaviors>
          <w:behavior w:val="content"/>
        </w:behaviors>
        <w:guid w:val="{2BEC0E0E-6406-4E1E-BD1F-551E23E8B4F0}"/>
      </w:docPartPr>
      <w:docPartBody>
        <w:p w:rsidR="00000000" w:rsidRDefault="003547D9">
          <w:pPr>
            <w:pStyle w:val="71B589A4120A4296A5D7FF29CD8876B3"/>
          </w:pPr>
          <w:r w:rsidRPr="008A198B">
            <w:t>[Dialogue]</w:t>
          </w:r>
        </w:p>
      </w:docPartBody>
    </w:docPart>
    <w:docPart>
      <w:docPartPr>
        <w:name w:val="8D712AF5FA594529B22FEC8323E0E091"/>
        <w:category>
          <w:name w:val="General"/>
          <w:gallery w:val="placeholder"/>
        </w:category>
        <w:types>
          <w:type w:val="bbPlcHdr"/>
        </w:types>
        <w:behaviors>
          <w:behavior w:val="content"/>
        </w:behaviors>
        <w:guid w:val="{090C809C-361B-4128-B503-1C480408BC99}"/>
      </w:docPartPr>
      <w:docPartBody>
        <w:p w:rsidR="00000000" w:rsidRDefault="003547D9">
          <w:pPr>
            <w:pStyle w:val="8D712AF5FA594529B22FEC8323E0E091"/>
          </w:pPr>
          <w:r w:rsidRPr="00100F98">
            <w:t>(MORE)</w:t>
          </w:r>
        </w:p>
      </w:docPartBody>
    </w:docPart>
    <w:docPart>
      <w:docPartPr>
        <w:name w:val="D2FC2ADAD25C4B019AC92989EC8FBBAF"/>
        <w:category>
          <w:name w:val="General"/>
          <w:gallery w:val="placeholder"/>
        </w:category>
        <w:types>
          <w:type w:val="bbPlcHdr"/>
        </w:types>
        <w:behaviors>
          <w:behavior w:val="content"/>
        </w:behaviors>
        <w:guid w:val="{F5309F32-11AA-4D68-804B-E7E6A2A09BD1}"/>
      </w:docPartPr>
      <w:docPartBody>
        <w:p w:rsidR="00000000" w:rsidRDefault="003547D9">
          <w:pPr>
            <w:pStyle w:val="D2FC2ADAD25C4B019AC92989EC8FBBAF"/>
          </w:pPr>
          <w:r w:rsidRPr="007225A9">
            <w:rPr>
              <w:b/>
            </w:rPr>
            <w:t>MORE</w:t>
          </w:r>
          <w:r w:rsidRPr="007225A9">
            <w:t xml:space="preserve"> indicates that t</w:t>
          </w:r>
          <w:r w:rsidRPr="007225A9">
            <w:t>he dialogues of this character continue on the next page.</w:t>
          </w:r>
        </w:p>
      </w:docPartBody>
    </w:docPart>
    <w:docPart>
      <w:docPartPr>
        <w:name w:val="CFD4206039A44651B92C7F7E05C7B2B4"/>
        <w:category>
          <w:name w:val="General"/>
          <w:gallery w:val="placeholder"/>
        </w:category>
        <w:types>
          <w:type w:val="bbPlcHdr"/>
        </w:types>
        <w:behaviors>
          <w:behavior w:val="content"/>
        </w:behaviors>
        <w:guid w:val="{63D43FF2-7CBD-4F51-9D4B-F4AA08BEB826}"/>
      </w:docPartPr>
      <w:docPartBody>
        <w:p w:rsidR="00000000" w:rsidRDefault="003547D9">
          <w:pPr>
            <w:pStyle w:val="CFD4206039A44651B92C7F7E05C7B2B4"/>
          </w:pPr>
          <w:r w:rsidRPr="00100F98">
            <w:t>[CHARACTER-2 NAME]</w:t>
          </w:r>
        </w:p>
      </w:docPartBody>
    </w:docPart>
    <w:docPart>
      <w:docPartPr>
        <w:name w:val="717171005DD042DF88446111D24F0768"/>
        <w:category>
          <w:name w:val="General"/>
          <w:gallery w:val="placeholder"/>
        </w:category>
        <w:types>
          <w:type w:val="bbPlcHdr"/>
        </w:types>
        <w:behaviors>
          <w:behavior w:val="content"/>
        </w:behaviors>
        <w:guid w:val="{747FE94F-4AFF-4C86-8DF6-4B05F74EEB40}"/>
      </w:docPartPr>
      <w:docPartBody>
        <w:p w:rsidR="00000000" w:rsidRDefault="003547D9">
          <w:pPr>
            <w:pStyle w:val="717171005DD042DF88446111D24F0768"/>
          </w:pPr>
          <w:r w:rsidRPr="00100F98">
            <w:t>(CONT’D)</w:t>
          </w:r>
        </w:p>
      </w:docPartBody>
    </w:docPart>
    <w:docPart>
      <w:docPartPr>
        <w:name w:val="A0784C645A0A41D5838225A3BB96B505"/>
        <w:category>
          <w:name w:val="General"/>
          <w:gallery w:val="placeholder"/>
        </w:category>
        <w:types>
          <w:type w:val="bbPlcHdr"/>
        </w:types>
        <w:behaviors>
          <w:behavior w:val="content"/>
        </w:behaviors>
        <w:guid w:val="{6EC0BC6F-8C55-4ADA-9FCD-0BD09A04186D}"/>
      </w:docPartPr>
      <w:docPartBody>
        <w:p w:rsidR="00000000" w:rsidRDefault="003547D9">
          <w:pPr>
            <w:pStyle w:val="A0784C645A0A41D5838225A3BB96B505"/>
          </w:pPr>
          <w:r w:rsidRPr="007225A9">
            <w:rPr>
              <w:b/>
            </w:rPr>
            <w:t>CONT’D</w:t>
          </w:r>
          <w:r w:rsidRPr="007225A9">
            <w:t xml:space="preserve"> indicates that the same character from the previous page continues to speak.</w:t>
          </w:r>
        </w:p>
      </w:docPartBody>
    </w:docPart>
    <w:docPart>
      <w:docPartPr>
        <w:name w:val="F639EA94CCF348228D04D567C9C5A73A"/>
        <w:category>
          <w:name w:val="General"/>
          <w:gallery w:val="placeholder"/>
        </w:category>
        <w:types>
          <w:type w:val="bbPlcHdr"/>
        </w:types>
        <w:behaviors>
          <w:behavior w:val="content"/>
        </w:behaviors>
        <w:guid w:val="{9FD1002A-6D13-4F40-9D54-5EB8FCE16376}"/>
      </w:docPartPr>
      <w:docPartBody>
        <w:p w:rsidR="00000000" w:rsidRDefault="003547D9">
          <w:pPr>
            <w:pStyle w:val="F639EA94CCF348228D04D567C9C5A73A"/>
          </w:pPr>
          <w:r w:rsidRPr="00100F98">
            <w:rPr>
              <w:rFonts w:ascii="Courier" w:hAnsi="Courier" w:cs="Courier"/>
            </w:rPr>
            <w:t>[Dialogue continues…]</w:t>
          </w:r>
        </w:p>
      </w:docPartBody>
    </w:docPart>
    <w:docPart>
      <w:docPartPr>
        <w:name w:val="3DAB4DAF5BF54B498F1B61CC6213453C"/>
        <w:category>
          <w:name w:val="General"/>
          <w:gallery w:val="placeholder"/>
        </w:category>
        <w:types>
          <w:type w:val="bbPlcHdr"/>
        </w:types>
        <w:behaviors>
          <w:behavior w:val="content"/>
        </w:behaviors>
        <w:guid w:val="{13C95B9A-5B80-4920-991E-61B80A94501B}"/>
      </w:docPartPr>
      <w:docPartBody>
        <w:p w:rsidR="00000000" w:rsidRDefault="003547D9">
          <w:pPr>
            <w:pStyle w:val="3DAB4DAF5BF54B498F1B61CC6213453C"/>
          </w:pPr>
          <w:r w:rsidRPr="00456DDA">
            <w:t>[CHARACTER-</w:t>
          </w:r>
          <w:r>
            <w:t>1</w:t>
          </w:r>
          <w:r w:rsidRPr="00456DDA">
            <w:t xml:space="preserve"> NAME]</w:t>
          </w:r>
        </w:p>
      </w:docPartBody>
    </w:docPart>
    <w:docPart>
      <w:docPartPr>
        <w:name w:val="27656DE8C7E446BCB38359B754B139C1"/>
        <w:category>
          <w:name w:val="General"/>
          <w:gallery w:val="placeholder"/>
        </w:category>
        <w:types>
          <w:type w:val="bbPlcHdr"/>
        </w:types>
        <w:behaviors>
          <w:behavior w:val="content"/>
        </w:behaviors>
        <w:guid w:val="{4A44CBA5-7A78-462F-ACD3-CBC479478070}"/>
      </w:docPartPr>
      <w:docPartBody>
        <w:p w:rsidR="00000000" w:rsidRDefault="003547D9">
          <w:pPr>
            <w:pStyle w:val="27656DE8C7E446BCB38359B754B139C1"/>
          </w:pPr>
          <w:r w:rsidRPr="008A198B">
            <w:t>[Dialogue]</w:t>
          </w:r>
        </w:p>
      </w:docPartBody>
    </w:docPart>
    <w:docPart>
      <w:docPartPr>
        <w:name w:val="2E5C32665E8D4696BD16745C9F17D5D7"/>
        <w:category>
          <w:name w:val="General"/>
          <w:gallery w:val="placeholder"/>
        </w:category>
        <w:types>
          <w:type w:val="bbPlcHdr"/>
        </w:types>
        <w:behaviors>
          <w:behavior w:val="content"/>
        </w:behaviors>
        <w:guid w:val="{B00B1CF0-3EE4-4C30-B869-75F52083DDFF}"/>
      </w:docPartPr>
      <w:docPartBody>
        <w:p w:rsidR="00000000" w:rsidRDefault="003547D9">
          <w:pPr>
            <w:pStyle w:val="2E5C32665E8D4696BD16745C9F17D5D7"/>
          </w:pPr>
          <w:r w:rsidRPr="007225A9">
            <w:t>Use this “</w:t>
          </w:r>
          <w:r w:rsidRPr="007225A9">
            <w:rPr>
              <w:b/>
            </w:rPr>
            <w:t>TRANSITION</w:t>
          </w:r>
          <w:r w:rsidRPr="007225A9">
            <w:t>” between two scenes. A transition can be used any time within your screenplay and with other types of transitions. DISSOLVE TO is used in this example to designate a long passage of time. Other transitions such as CUT T</w:t>
          </w:r>
          <w:r w:rsidRPr="007225A9">
            <w:t>O or QUICK CUT are also commonly used.</w:t>
          </w:r>
        </w:p>
      </w:docPartBody>
    </w:docPart>
    <w:docPart>
      <w:docPartPr>
        <w:name w:val="0CEACF213575485698C68D62309631D3"/>
        <w:category>
          <w:name w:val="General"/>
          <w:gallery w:val="placeholder"/>
        </w:category>
        <w:types>
          <w:type w:val="bbPlcHdr"/>
        </w:types>
        <w:behaviors>
          <w:behavior w:val="content"/>
        </w:behaviors>
        <w:guid w:val="{391B46D9-118B-4866-8339-E35D34A19167}"/>
      </w:docPartPr>
      <w:docPartBody>
        <w:p w:rsidR="00000000" w:rsidRDefault="003547D9">
          <w:pPr>
            <w:pStyle w:val="0CEACF213575485698C68D62309631D3"/>
          </w:pPr>
          <w:r w:rsidRPr="00CF4684">
            <w:t>INT/EXT.</w:t>
          </w:r>
        </w:p>
      </w:docPartBody>
    </w:docPart>
    <w:docPart>
      <w:docPartPr>
        <w:name w:val="60E51271975D49FA9DC18C874A78540F"/>
        <w:category>
          <w:name w:val="General"/>
          <w:gallery w:val="placeholder"/>
        </w:category>
        <w:types>
          <w:type w:val="bbPlcHdr"/>
        </w:types>
        <w:behaviors>
          <w:behavior w:val="content"/>
        </w:behaviors>
        <w:guid w:val="{9FB4FFB6-1558-463E-86BC-DAC8982CE313}"/>
      </w:docPartPr>
      <w:docPartBody>
        <w:p w:rsidR="00000000" w:rsidRDefault="003547D9">
          <w:pPr>
            <w:pStyle w:val="60E51271975D49FA9DC18C874A78540F"/>
          </w:pPr>
          <w:r w:rsidRPr="008A198B">
            <w:t>[Scene-2 description]</w:t>
          </w:r>
        </w:p>
      </w:docPartBody>
    </w:docPart>
    <w:docPart>
      <w:docPartPr>
        <w:name w:val="3ADF9C0D1EFE481F8A87839B792E403A"/>
        <w:category>
          <w:name w:val="General"/>
          <w:gallery w:val="placeholder"/>
        </w:category>
        <w:types>
          <w:type w:val="bbPlcHdr"/>
        </w:types>
        <w:behaviors>
          <w:behavior w:val="content"/>
        </w:behaviors>
        <w:guid w:val="{7D640473-9826-44A2-A02F-89619F5A80C3}"/>
      </w:docPartPr>
      <w:docPartBody>
        <w:p w:rsidR="00000000" w:rsidRDefault="003547D9">
          <w:pPr>
            <w:pStyle w:val="3ADF9C0D1EFE481F8A87839B792E403A"/>
          </w:pPr>
          <w:r w:rsidRPr="00940596">
            <w:t>[CHARACTER-2 NAME]</w:t>
          </w:r>
        </w:p>
      </w:docPartBody>
    </w:docPart>
    <w:docPart>
      <w:docPartPr>
        <w:name w:val="C988FADAD4CF471391E15BC6625D412C"/>
        <w:category>
          <w:name w:val="General"/>
          <w:gallery w:val="placeholder"/>
        </w:category>
        <w:types>
          <w:type w:val="bbPlcHdr"/>
        </w:types>
        <w:behaviors>
          <w:behavior w:val="content"/>
        </w:behaviors>
        <w:guid w:val="{5E66E5ED-0B6D-402D-B60F-4C35149D7040}"/>
      </w:docPartPr>
      <w:docPartBody>
        <w:p w:rsidR="00000000" w:rsidRDefault="003547D9">
          <w:pPr>
            <w:pStyle w:val="C988FADAD4CF471391E15BC6625D412C"/>
          </w:pPr>
          <w:r w:rsidRPr="008A198B">
            <w:t>[Dialogue]</w:t>
          </w:r>
        </w:p>
      </w:docPartBody>
    </w:docPart>
    <w:docPart>
      <w:docPartPr>
        <w:name w:val="A19283ADC6DF4F9A9DB03DF1239D4FB7"/>
        <w:category>
          <w:name w:val="General"/>
          <w:gallery w:val="placeholder"/>
        </w:category>
        <w:types>
          <w:type w:val="bbPlcHdr"/>
        </w:types>
        <w:behaviors>
          <w:behavior w:val="content"/>
        </w:behaviors>
        <w:guid w:val="{9D10E534-E911-4A21-9C65-34C8DEE081EC}"/>
      </w:docPartPr>
      <w:docPartBody>
        <w:p w:rsidR="00000000" w:rsidRDefault="003547D9">
          <w:pPr>
            <w:pStyle w:val="A19283ADC6DF4F9A9DB03DF1239D4FB7"/>
          </w:pPr>
          <w:r w:rsidRPr="00100F98">
            <w:t>[CHARACTER-1 NAME]</w:t>
          </w:r>
        </w:p>
      </w:docPartBody>
    </w:docPart>
    <w:docPart>
      <w:docPartPr>
        <w:name w:val="E7B6DFC28B9D4F3EACD069CACDEE42C8"/>
        <w:category>
          <w:name w:val="General"/>
          <w:gallery w:val="placeholder"/>
        </w:category>
        <w:types>
          <w:type w:val="bbPlcHdr"/>
        </w:types>
        <w:behaviors>
          <w:behavior w:val="content"/>
        </w:behaviors>
        <w:guid w:val="{EF021F61-7CA0-4BA0-850C-D59F7EA6413D}"/>
      </w:docPartPr>
      <w:docPartBody>
        <w:p w:rsidR="00000000" w:rsidRDefault="003547D9">
          <w:pPr>
            <w:pStyle w:val="E7B6DFC28B9D4F3EACD069CACDEE42C8"/>
          </w:pPr>
          <w:r w:rsidRPr="008A198B">
            <w:t>[Dialogue]</w:t>
          </w:r>
        </w:p>
      </w:docPartBody>
    </w:docPart>
    <w:docPart>
      <w:docPartPr>
        <w:name w:val="FE72501E476F477E9ECD03F806B21AA5"/>
        <w:category>
          <w:name w:val="General"/>
          <w:gallery w:val="placeholder"/>
        </w:category>
        <w:types>
          <w:type w:val="bbPlcHdr"/>
        </w:types>
        <w:behaviors>
          <w:behavior w:val="content"/>
        </w:behaviors>
        <w:guid w:val="{988155C8-7B96-4591-AD54-2D76729395AA}"/>
      </w:docPartPr>
      <w:docPartBody>
        <w:p w:rsidR="00000000" w:rsidRDefault="003547D9">
          <w:pPr>
            <w:pStyle w:val="FE72501E476F477E9ECD03F806B21AA5"/>
          </w:pPr>
          <w:r w:rsidRPr="008A198B">
            <w:t>[CHARACTER-2 NAME]</w:t>
          </w:r>
        </w:p>
      </w:docPartBody>
    </w:docPart>
    <w:docPart>
      <w:docPartPr>
        <w:name w:val="0AAAD1924B3E4EB69C49BB08D39ABBB1"/>
        <w:category>
          <w:name w:val="General"/>
          <w:gallery w:val="placeholder"/>
        </w:category>
        <w:types>
          <w:type w:val="bbPlcHdr"/>
        </w:types>
        <w:behaviors>
          <w:behavior w:val="content"/>
        </w:behaviors>
        <w:guid w:val="{BAEC2A26-08E4-45C5-8B09-99137F0A81F1}"/>
      </w:docPartPr>
      <w:docPartBody>
        <w:p w:rsidR="00000000" w:rsidRDefault="003547D9">
          <w:pPr>
            <w:pStyle w:val="0AAAD1924B3E4EB69C49BB08D39ABBB1"/>
          </w:pPr>
          <w:r w:rsidRPr="008A198B">
            <w:t>[Dialogue]</w:t>
          </w:r>
        </w:p>
      </w:docPartBody>
    </w:docPart>
    <w:docPart>
      <w:docPartPr>
        <w:name w:val="9677F17CC3234C7AB0BFAF0FD7695321"/>
        <w:category>
          <w:name w:val="General"/>
          <w:gallery w:val="placeholder"/>
        </w:category>
        <w:types>
          <w:type w:val="bbPlcHdr"/>
        </w:types>
        <w:behaviors>
          <w:behavior w:val="content"/>
        </w:behaviors>
        <w:guid w:val="{25C06013-D5BF-49B6-8E92-185CB6977AF0}"/>
      </w:docPartPr>
      <w:docPartBody>
        <w:p w:rsidR="00000000" w:rsidRDefault="003547D9">
          <w:pPr>
            <w:pStyle w:val="9677F17CC3234C7AB0BFAF0FD7695321"/>
          </w:pPr>
          <w:r w:rsidRPr="00100F98">
            <w:t>[CHARACTER-1 NAME]</w:t>
          </w:r>
        </w:p>
      </w:docPartBody>
    </w:docPart>
    <w:docPart>
      <w:docPartPr>
        <w:name w:val="A9F1A2EFCF614696AAF07FD99FF8AD56"/>
        <w:category>
          <w:name w:val="General"/>
          <w:gallery w:val="placeholder"/>
        </w:category>
        <w:types>
          <w:type w:val="bbPlcHdr"/>
        </w:types>
        <w:behaviors>
          <w:behavior w:val="content"/>
        </w:behaviors>
        <w:guid w:val="{EA4DEC43-4869-4F39-9B1B-3342A1292449}"/>
      </w:docPartPr>
      <w:docPartBody>
        <w:p w:rsidR="00000000" w:rsidRDefault="003547D9">
          <w:pPr>
            <w:pStyle w:val="A9F1A2EFCF614696AAF07FD99FF8AD56"/>
          </w:pPr>
          <w:r w:rsidRPr="008A198B">
            <w:t>[Dialogue]</w:t>
          </w:r>
        </w:p>
      </w:docPartBody>
    </w:docPart>
    <w:docPart>
      <w:docPartPr>
        <w:name w:val="04793C5C7BF64598AE5082A6AD7DD9D4"/>
        <w:category>
          <w:name w:val="General"/>
          <w:gallery w:val="placeholder"/>
        </w:category>
        <w:types>
          <w:type w:val="bbPlcHdr"/>
        </w:types>
        <w:behaviors>
          <w:behavior w:val="content"/>
        </w:behaviors>
        <w:guid w:val="{5EECD28E-F1EE-4657-B5E5-A9F647583960}"/>
      </w:docPartPr>
      <w:docPartBody>
        <w:p w:rsidR="00000000" w:rsidRDefault="003547D9">
          <w:pPr>
            <w:pStyle w:val="04793C5C7BF64598AE5082A6AD7DD9D4"/>
          </w:pPr>
          <w:r w:rsidRPr="00100F98">
            <w:t>FADE OUT.</w:t>
          </w:r>
        </w:p>
      </w:docPartBody>
    </w:docPart>
    <w:docPart>
      <w:docPartPr>
        <w:name w:val="01BC176D1BF947C98DCA5BBCA6F592D4"/>
        <w:category>
          <w:name w:val="General"/>
          <w:gallery w:val="placeholder"/>
        </w:category>
        <w:types>
          <w:type w:val="bbPlcHdr"/>
        </w:types>
        <w:behaviors>
          <w:behavior w:val="content"/>
        </w:behaviors>
        <w:guid w:val="{ED411926-7974-4C88-8087-6C576F336FF8}"/>
      </w:docPartPr>
      <w:docPartBody>
        <w:p w:rsidR="00000000" w:rsidRDefault="003547D9">
          <w:pPr>
            <w:pStyle w:val="01BC176D1BF947C98DCA5BBCA6F592D4"/>
          </w:pPr>
          <w:r w:rsidRPr="007225A9">
            <w:t xml:space="preserve">This ending </w:t>
          </w:r>
          <w:r w:rsidRPr="007225A9">
            <w:rPr>
              <w:b/>
            </w:rPr>
            <w:t>FADE OUT</w:t>
          </w:r>
          <w:r w:rsidRPr="007225A9">
            <w:t xml:space="preserve"> is a standard convention for denoting the end of the screenplay.</w:t>
          </w:r>
        </w:p>
      </w:docPartBody>
    </w:docPart>
    <w:docPart>
      <w:docPartPr>
        <w:name w:val="8FC7138BC26945B1B41548FC43EC0F78"/>
        <w:category>
          <w:name w:val="General"/>
          <w:gallery w:val="placeholder"/>
        </w:category>
        <w:types>
          <w:type w:val="bbPlcHdr"/>
        </w:types>
        <w:behaviors>
          <w:behavior w:val="content"/>
        </w:behaviors>
        <w:guid w:val="{003892AC-5992-4E24-90F4-6A1EC8106953}"/>
      </w:docPartPr>
      <w:docPartBody>
        <w:p w:rsidR="00000000" w:rsidRDefault="003547D9">
          <w:pPr>
            <w:pStyle w:val="8FC7138BC26945B1B41548FC43EC0F78"/>
          </w:pPr>
          <w:r w:rsidRPr="00C267AC">
            <w:t>THE END</w:t>
          </w:r>
        </w:p>
      </w:docPartBody>
    </w:docPart>
    <w:docPart>
      <w:docPartPr>
        <w:name w:val="D39B5CA36EE144E9875EFFB7D213529F"/>
        <w:category>
          <w:name w:val="General"/>
          <w:gallery w:val="placeholder"/>
        </w:category>
        <w:types>
          <w:type w:val="bbPlcHdr"/>
        </w:types>
        <w:behaviors>
          <w:behavior w:val="content"/>
        </w:behaviors>
        <w:guid w:val="{B17344FF-E983-4E86-B235-6980CA8D2DEC}"/>
      </w:docPartPr>
      <w:docPartBody>
        <w:p w:rsidR="00FD155F" w:rsidRDefault="003547D9" w:rsidP="00100F98">
          <w:pPr>
            <w:pStyle w:val="Heading1"/>
          </w:pPr>
          <w:r w:rsidRPr="003B5148">
            <w:t>GUIDELINES FOR SCREENPLAY WRITERS</w:t>
          </w:r>
        </w:p>
        <w:p w:rsidR="00FD155F" w:rsidRDefault="003547D9" w:rsidP="003B5148">
          <w:pPr>
            <w:pStyle w:val="TipText"/>
          </w:pPr>
          <w:r>
            <w:t>This simple and easy-to-use template is designed to get your creative juices flowing wit</w:t>
          </w:r>
          <w:r>
            <w:t>hout worrying about the technicalities of screenplay formatting. The styles of this template have been set up to make formatting the screenplay traditionally easy and as simple as a few clicks. Everything’s been done for you, so you just need to sit and wr</w:t>
          </w:r>
          <w:r>
            <w:t>ite your story!</w:t>
          </w:r>
        </w:p>
        <w:p w:rsidR="00FD155F" w:rsidRDefault="003547D9" w:rsidP="003B5148">
          <w:pPr>
            <w:pStyle w:val="TipText"/>
          </w:pPr>
          <w:r>
            <w:t>If a related or unrelated idea pops into your mind while writing your screenplay, note it down in the comments of this document or elsewhere. You can return to it later and expand on your ideas when you have time.</w:t>
          </w:r>
        </w:p>
        <w:p w:rsidR="00FD155F" w:rsidRDefault="003547D9" w:rsidP="003B5148">
          <w:pPr>
            <w:pStyle w:val="TipText"/>
          </w:pPr>
          <w:r w:rsidRPr="00CC177D">
            <w:t>Before you begin writing t</w:t>
          </w:r>
          <w:r w:rsidRPr="00CC177D">
            <w:t>he screenplay, ask yourself:</w:t>
          </w:r>
        </w:p>
        <w:p w:rsidR="00FD155F" w:rsidRDefault="003547D9" w:rsidP="003B5148">
          <w:pPr>
            <w:pStyle w:val="TipTextBullet"/>
            <w:rPr>
              <w:b/>
            </w:rPr>
          </w:pPr>
          <w:r w:rsidRPr="003B5148">
            <w:rPr>
              <w:b/>
            </w:rPr>
            <w:t>Have you done your homework well, as in:</w:t>
          </w:r>
        </w:p>
        <w:p w:rsidR="00FD155F" w:rsidRDefault="003547D9" w:rsidP="003B5148">
          <w:pPr>
            <w:pStyle w:val="TipTextBullet2"/>
          </w:pPr>
          <w:r>
            <w:t xml:space="preserve">Are the characters and the overall plot clear, well-defined, and easy to follow in your mind? </w:t>
          </w:r>
        </w:p>
        <w:p w:rsidR="00FD155F" w:rsidRDefault="003547D9" w:rsidP="003B5148">
          <w:pPr>
            <w:pStyle w:val="TipTextBullet2"/>
          </w:pPr>
          <w:r>
            <w:t xml:space="preserve">Can you visualize them to enough level of detail? </w:t>
          </w:r>
        </w:p>
        <w:p w:rsidR="00FD155F" w:rsidRDefault="003547D9" w:rsidP="003B5148">
          <w:pPr>
            <w:pStyle w:val="TipTextBullet2"/>
          </w:pPr>
          <w:r>
            <w:t xml:space="preserve">Do you have a clear idea of the detailed story before you begin writing? </w:t>
          </w:r>
        </w:p>
        <w:p w:rsidR="00FD155F" w:rsidRDefault="003547D9" w:rsidP="003B5148">
          <w:pPr>
            <w:pStyle w:val="TipTextBullet2"/>
          </w:pPr>
          <w:r>
            <w:t xml:space="preserve">Have you paid close attention to the opening, the story core, and the ending? </w:t>
          </w:r>
        </w:p>
        <w:p w:rsidR="00FD155F" w:rsidRPr="003B5148" w:rsidRDefault="003547D9" w:rsidP="003B5148">
          <w:pPr>
            <w:pStyle w:val="TipTextBullet2"/>
            <w:rPr>
              <w:b/>
            </w:rPr>
          </w:pPr>
          <w:r>
            <w:t>Is your opening captivating enough to hook someone’s interest within the first few lines so they will n</w:t>
          </w:r>
          <w:r>
            <w:t>ot give up on the story before it is told?</w:t>
          </w:r>
        </w:p>
        <w:p w:rsidR="00FD155F" w:rsidRPr="003B5148" w:rsidRDefault="003547D9" w:rsidP="003B5148">
          <w:pPr>
            <w:pStyle w:val="TipTextBullet"/>
            <w:rPr>
              <w:b/>
            </w:rPr>
          </w:pPr>
          <w:r w:rsidRPr="003B5148">
            <w:rPr>
              <w:b/>
            </w:rPr>
            <w:t>Are the characters well-defined, as in have you:</w:t>
          </w:r>
        </w:p>
        <w:p w:rsidR="00FD155F" w:rsidRDefault="003547D9" w:rsidP="003B5148">
          <w:pPr>
            <w:pStyle w:val="TipTextBullet2"/>
          </w:pPr>
          <w:r>
            <w:t xml:space="preserve">Specified character personality and body language? </w:t>
          </w:r>
        </w:p>
        <w:p w:rsidR="00FD155F" w:rsidRDefault="003547D9" w:rsidP="003B5148">
          <w:pPr>
            <w:pStyle w:val="TipTextBullet2"/>
          </w:pPr>
          <w:r>
            <w:t xml:space="preserve">Properly conceived in your mind the way you intend your character to appear on screen? </w:t>
          </w:r>
        </w:p>
        <w:p w:rsidR="00FD155F" w:rsidRDefault="003547D9" w:rsidP="003B5148">
          <w:pPr>
            <w:pStyle w:val="TipTextBullet2"/>
          </w:pPr>
          <w:r>
            <w:t>Given proper attention t</w:t>
          </w:r>
          <w:r>
            <w:t>o the character's desired age, look, habits, and patterns?</w:t>
          </w:r>
        </w:p>
        <w:p w:rsidR="00FD155F" w:rsidRDefault="003547D9" w:rsidP="003B5148">
          <w:pPr>
            <w:pStyle w:val="TipTextBullet2"/>
          </w:pPr>
          <w:r>
            <w:t>Provided your director and costume designer the base to work on bringing your characters to life?</w:t>
          </w:r>
        </w:p>
        <w:p w:rsidR="00FD155F" w:rsidRPr="003B5148" w:rsidRDefault="003547D9" w:rsidP="003B5148">
          <w:pPr>
            <w:pStyle w:val="TipTextBullet"/>
            <w:rPr>
              <w:b/>
            </w:rPr>
          </w:pPr>
          <w:r w:rsidRPr="003B5148">
            <w:rPr>
              <w:b/>
            </w:rPr>
            <w:t>Are the locations finalized/thought of?</w:t>
          </w:r>
        </w:p>
        <w:p w:rsidR="00FD155F" w:rsidRPr="003B5148" w:rsidRDefault="003547D9" w:rsidP="003B5148">
          <w:pPr>
            <w:pStyle w:val="TipTextBullet"/>
            <w:rPr>
              <w:b/>
            </w:rPr>
          </w:pPr>
          <w:r w:rsidRPr="003B5148">
            <w:rPr>
              <w:b/>
            </w:rPr>
            <w:t>Who are your target audience? What do they like?</w:t>
          </w:r>
        </w:p>
        <w:p w:rsidR="00FD155F" w:rsidRDefault="003547D9" w:rsidP="003B5148">
          <w:pPr>
            <w:pStyle w:val="TipText"/>
          </w:pPr>
          <w:r>
            <w:t xml:space="preserve">Remember, </w:t>
          </w:r>
          <w:r>
            <w:t>you can always keep improvising until you are completely satisfied with the full story, but it is great to have these questions answered before getting started. The opening will be extremely critical to gain your audience’s attention. When answering the qu</w:t>
          </w:r>
          <w:r>
            <w:t>estions posed above, put yourself in your audience’s shoes.</w:t>
          </w:r>
        </w:p>
        <w:p w:rsidR="00FD155F" w:rsidRDefault="003547D9" w:rsidP="003B5148">
          <w:pPr>
            <w:pStyle w:val="TipText"/>
          </w:pPr>
          <w:r>
            <w:t>The screenplay will ultimately be made into a film. Ensure that the script is visually communicative.</w:t>
          </w:r>
        </w:p>
        <w:p w:rsidR="00FD155F" w:rsidRDefault="003547D9" w:rsidP="003B5148">
          <w:pPr>
            <w:pStyle w:val="TipTextBullet"/>
          </w:pPr>
          <w:r>
            <w:t>If you are establishing a gloomy scene, consider writing accordingly: a dark and shady scene b</w:t>
          </w:r>
          <w:r>
            <w:t>oth visually (scene description) and verbally (dialogue).</w:t>
          </w:r>
        </w:p>
        <w:p w:rsidR="00FD155F" w:rsidRDefault="003547D9" w:rsidP="003B5148">
          <w:pPr>
            <w:pStyle w:val="TipTextBullet"/>
          </w:pPr>
          <w:r>
            <w:t>A chirpy and vibrant scenario, on the other hand, will be written differently: colorful and bright.</w:t>
          </w:r>
        </w:p>
        <w:p w:rsidR="00FD155F" w:rsidRDefault="003547D9" w:rsidP="003B5148">
          <w:pPr>
            <w:pStyle w:val="TipTextBullet"/>
          </w:pPr>
          <w:r>
            <w:t xml:space="preserve">Remember, you are telling a story visually, through the camera, not writing a book leaving things </w:t>
          </w:r>
          <w:r>
            <w:t>to the readers’ imagination!</w:t>
          </w:r>
        </w:p>
        <w:p w:rsidR="00FD155F" w:rsidRDefault="003547D9" w:rsidP="003B5148">
          <w:pPr>
            <w:pStyle w:val="TipText"/>
          </w:pPr>
          <w:r>
            <w:t>The character introductions should be detailed and precise so that the actor or actress can make your vision come true on screen. Remember, the visual medium is very powerful and incorporates the minutest of details. The more d</w:t>
          </w:r>
          <w:r>
            <w:t>escriptive your screenplay is, the better! In your character introductions, state their:</w:t>
          </w:r>
        </w:p>
        <w:p w:rsidR="00FD155F" w:rsidRDefault="003547D9" w:rsidP="003B5148">
          <w:pPr>
            <w:pStyle w:val="TipTextBullet"/>
          </w:pPr>
          <w:r>
            <w:t>Appearance,</w:t>
          </w:r>
        </w:p>
        <w:p w:rsidR="00FD155F" w:rsidRDefault="003547D9" w:rsidP="003B5148">
          <w:pPr>
            <w:pStyle w:val="TipTextBullet"/>
          </w:pPr>
          <w:r>
            <w:t>Attire,</w:t>
          </w:r>
        </w:p>
        <w:p w:rsidR="00FD155F" w:rsidRDefault="003547D9" w:rsidP="003B5148">
          <w:pPr>
            <w:pStyle w:val="TipTextBullet"/>
          </w:pPr>
          <w:r>
            <w:t>Habits,</w:t>
          </w:r>
        </w:p>
        <w:p w:rsidR="00FD155F" w:rsidRDefault="003547D9" w:rsidP="003B5148">
          <w:pPr>
            <w:pStyle w:val="TipTextBullet"/>
          </w:pPr>
          <w:r>
            <w:t>Body language, and</w:t>
          </w:r>
        </w:p>
        <w:p w:rsidR="00FD155F" w:rsidRDefault="003547D9" w:rsidP="003B5148">
          <w:pPr>
            <w:pStyle w:val="TipTextBullet"/>
          </w:pPr>
          <w:r>
            <w:t>To what depth would you like to sketch the character?</w:t>
          </w:r>
        </w:p>
        <w:p w:rsidR="00FD155F" w:rsidRDefault="003547D9" w:rsidP="003B5148">
          <w:pPr>
            <w:pStyle w:val="TipText"/>
          </w:pPr>
          <w:r>
            <w:t>You might want to detail certain characters, so the viewers know t</w:t>
          </w:r>
          <w:r>
            <w:t>hem well while you might only offer a brief about some other, not-so-important characters.</w:t>
          </w:r>
        </w:p>
        <w:p w:rsidR="00FD155F" w:rsidRDefault="003547D9" w:rsidP="003B5148">
          <w:pPr>
            <w:pStyle w:val="TipText"/>
          </w:pPr>
          <w:r>
            <w:t>Write your screenplay at a place where you feel your natural best and inspired to write. For some, nature is the desired location for inspiration. For the others, si</w:t>
          </w:r>
          <w:r>
            <w:t>tting down with a cup of coffee by the side of a window is the dream place to write. What’s yours?</w:t>
          </w:r>
        </w:p>
        <w:p w:rsidR="00FD155F" w:rsidRDefault="003547D9" w:rsidP="003B5148">
          <w:pPr>
            <w:pStyle w:val="TipText"/>
          </w:pPr>
          <w:r>
            <w:t>Leave no room for ambiguity of any sort: be as clear as possible.</w:t>
          </w:r>
        </w:p>
        <w:p w:rsidR="00FD155F" w:rsidRDefault="003547D9" w:rsidP="003B5148">
          <w:pPr>
            <w:pStyle w:val="TipText"/>
          </w:pPr>
          <w:r w:rsidRPr="00A707C6">
            <w:t xml:space="preserve">Do not rely on your memory as it is bound to fail you! If a related or unrelated idea pops </w:t>
          </w:r>
          <w:r w:rsidRPr="00A707C6">
            <w:t>up in your mind, note it down on a scribble-pad, on in the scribble pad template, or in the comments of this document, so you can return to it later and expand when you have the time. Many great ideas are lost just because they weren’t jotted down in time.</w:t>
          </w:r>
        </w:p>
        <w:p w:rsidR="00FD155F" w:rsidRPr="00606E66" w:rsidRDefault="003547D9" w:rsidP="003B5148">
          <w:pPr>
            <w:pStyle w:val="TipText"/>
            <w:rPr>
              <w:b/>
            </w:rPr>
          </w:pPr>
          <w:r w:rsidRPr="00606E66">
            <w:rPr>
              <w:b/>
            </w:rPr>
            <w:t>Formatting Help</w:t>
          </w:r>
        </w:p>
        <w:p w:rsidR="00FD155F" w:rsidRDefault="003547D9" w:rsidP="003B5148">
          <w:pPr>
            <w:pStyle w:val="TipText"/>
          </w:pPr>
          <w:r>
            <w:t>W</w:t>
          </w:r>
          <w:r w:rsidRPr="00606E66">
            <w:t>hen you are done using the instructions 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w:t>
          </w:r>
          <w:r>
            <w:t>rmatted sections.</w:t>
          </w:r>
        </w:p>
        <w:p w:rsidR="00FD155F" w:rsidRDefault="003547D9" w:rsidP="003B5148">
          <w:pPr>
            <w:pStyle w:val="TipText"/>
          </w:pPr>
          <w:r>
            <w:t xml:space="preserve">When you wish to update the placeholder text, simply click on the text and begin typing.  The built in styles have been applied to all placeholder text and will carry over when you’ve entered text.  </w:t>
          </w:r>
        </w:p>
        <w:p w:rsidR="00000000" w:rsidRDefault="003547D9">
          <w:pPr>
            <w:pStyle w:val="D39B5CA36EE144E9875EFFB7D213529F"/>
          </w:pPr>
          <w:r>
            <w:t xml:space="preserve">Need to change the format on one of </w:t>
          </w:r>
          <w:r>
            <w:t>your insertions? Use the Home Ribbon’s Styles group to format your text with one 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ont526">
    <w:altName w:val="Calibri"/>
    <w:charset w:val="01"/>
    <w:family w:val="auto"/>
    <w:pitch w:val="variable"/>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D9"/>
    <w:rsid w:val="00354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spacing w:line="480" w:lineRule="auto"/>
      <w:ind w:firstLine="720"/>
      <w:jc w:val="center"/>
      <w:outlineLvl w:val="0"/>
    </w:pPr>
    <w:rPr>
      <w:rFonts w:ascii="Calibri" w:eastAsia="Times New Roman" w:hAnsi="Calibri" w:cs="Courier"/>
      <w:b/>
      <w:bCs/>
      <w:color w:val="3465A4"/>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160" w:line="252" w:lineRule="auto"/>
      <w:jc w:val="center"/>
    </w:pPr>
    <w:rPr>
      <w:rFonts w:asciiTheme="majorHAnsi" w:eastAsiaTheme="majorEastAsia" w:hAnsiTheme="majorHAnsi" w:cstheme="majorBidi"/>
      <w:caps/>
      <w:spacing w:val="-10"/>
      <w:kern w:val="28"/>
      <w:sz w:val="24"/>
      <w:szCs w:val="5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caps/>
      <w:spacing w:val="-10"/>
      <w:kern w:val="28"/>
      <w:sz w:val="24"/>
      <w:szCs w:val="56"/>
      <w:lang w:val="en-US" w:eastAsia="en-US"/>
    </w:rPr>
  </w:style>
  <w:style w:type="paragraph" w:customStyle="1" w:styleId="A569CD5BFE4642E5941B9F28C2CE254D">
    <w:name w:val="A569CD5BFE4642E5941B9F28C2CE254D"/>
  </w:style>
  <w:style w:type="paragraph" w:customStyle="1" w:styleId="TipTextBullet">
    <w:name w:val="Tip Text Bullet"/>
    <w:basedOn w:val="Normal"/>
    <w:qFormat/>
    <w:pPr>
      <w:numPr>
        <w:numId w:val="1"/>
      </w:numPr>
      <w:spacing w:after="120" w:line="252" w:lineRule="auto"/>
    </w:pPr>
    <w:rPr>
      <w:rFonts w:ascii="Calibri" w:eastAsia="Times New Roman" w:hAnsi="Calibri" w:cs="Times New Roman"/>
      <w:color w:val="3465A4"/>
      <w:sz w:val="24"/>
      <w:szCs w:val="24"/>
      <w:lang w:val="en-US" w:eastAsia="en-US"/>
    </w:rPr>
  </w:style>
  <w:style w:type="paragraph" w:customStyle="1" w:styleId="TipText">
    <w:name w:val="Tip Text"/>
    <w:basedOn w:val="Normal"/>
    <w:qFormat/>
    <w:pPr>
      <w:spacing w:line="252" w:lineRule="auto"/>
    </w:pPr>
    <w:rPr>
      <w:rFonts w:ascii="Calibri" w:eastAsia="Times New Roman" w:hAnsi="Calibri" w:cs="Times New Roman"/>
      <w:color w:val="3465A4"/>
      <w:sz w:val="24"/>
      <w:szCs w:val="24"/>
      <w:lang w:val="en-US" w:eastAsia="en-US"/>
    </w:rPr>
  </w:style>
  <w:style w:type="paragraph" w:customStyle="1" w:styleId="TipTextBullet2">
    <w:name w:val="Tip Text Bullet 2"/>
    <w:basedOn w:val="TipTextBullet"/>
    <w:qFormat/>
    <w:pPr>
      <w:numPr>
        <w:ilvl w:val="1"/>
      </w:numPr>
    </w:pPr>
  </w:style>
  <w:style w:type="paragraph" w:customStyle="1" w:styleId="FECFFB068A7640EC8F198450101735BF">
    <w:name w:val="FECFFB068A7640EC8F198450101735BF"/>
  </w:style>
  <w:style w:type="paragraph" w:customStyle="1" w:styleId="201819B09475439BBD06FC9C29A552D9">
    <w:name w:val="201819B09475439BBD06FC9C29A552D9"/>
  </w:style>
  <w:style w:type="paragraph" w:customStyle="1" w:styleId="0A60642268594849A54249C4220CD91E">
    <w:name w:val="0A60642268594849A54249C4220CD91E"/>
  </w:style>
  <w:style w:type="paragraph" w:customStyle="1" w:styleId="5A79AC7A62964458AFE831FC0F9D5FC6">
    <w:name w:val="5A79AC7A62964458AFE831FC0F9D5FC6"/>
  </w:style>
  <w:style w:type="paragraph" w:customStyle="1" w:styleId="A2852D19825E4CFD8C77B5C34E38CD54">
    <w:name w:val="A2852D19825E4CFD8C77B5C34E38CD54"/>
  </w:style>
  <w:style w:type="paragraph" w:customStyle="1" w:styleId="C5B64EE4FACE444584DE4D4FC58DD3B1">
    <w:name w:val="C5B64EE4FACE444584DE4D4FC58DD3B1"/>
  </w:style>
  <w:style w:type="paragraph" w:customStyle="1" w:styleId="376BAC025DA541F5BA0A4937EF3EB471">
    <w:name w:val="376BAC025DA541F5BA0A4937EF3EB471"/>
  </w:style>
  <w:style w:type="paragraph" w:customStyle="1" w:styleId="51C972C7DB1A4A7BA5524DDD63F1D19F">
    <w:name w:val="51C972C7DB1A4A7BA5524DDD63F1D19F"/>
  </w:style>
  <w:style w:type="paragraph" w:customStyle="1" w:styleId="5DC27BC06D15429E87158D9308D6CE0B">
    <w:name w:val="5DC27BC06D15429E87158D9308D6CE0B"/>
  </w:style>
  <w:style w:type="paragraph" w:customStyle="1" w:styleId="A1025A455B8E471C81DBA3259D1EC51A">
    <w:name w:val="A1025A455B8E471C81DBA3259D1EC51A"/>
  </w:style>
  <w:style w:type="paragraph" w:customStyle="1" w:styleId="2FE0FAAB4E834242A1A47D68EDD5F45C">
    <w:name w:val="2FE0FAAB4E834242A1A47D68EDD5F45C"/>
  </w:style>
  <w:style w:type="paragraph" w:customStyle="1" w:styleId="F44AC106FC7F47F5BA72D0D3108B1B0E">
    <w:name w:val="F44AC106FC7F47F5BA72D0D3108B1B0E"/>
  </w:style>
  <w:style w:type="paragraph" w:customStyle="1" w:styleId="C765DBEB4A2F432BAE934F79E0E5FF02">
    <w:name w:val="C765DBEB4A2F432BAE934F79E0E5FF02"/>
  </w:style>
  <w:style w:type="paragraph" w:customStyle="1" w:styleId="70B999B097D74B4D9826E54A1CBA3E95">
    <w:name w:val="70B999B097D74B4D9826E54A1CBA3E95"/>
  </w:style>
  <w:style w:type="paragraph" w:customStyle="1" w:styleId="897D7EF120164FFDA4C9D9AEAE7F0BE5">
    <w:name w:val="897D7EF120164FFDA4C9D9AEAE7F0BE5"/>
  </w:style>
  <w:style w:type="paragraph" w:customStyle="1" w:styleId="C0EE617ECCAF4FD4A62A71D8E9A69303">
    <w:name w:val="C0EE617ECCAF4FD4A62A71D8E9A69303"/>
  </w:style>
  <w:style w:type="paragraph" w:customStyle="1" w:styleId="5DB5F37120754639B547A7FC88E08B4D">
    <w:name w:val="5DB5F37120754639B547A7FC88E08B4D"/>
  </w:style>
  <w:style w:type="paragraph" w:customStyle="1" w:styleId="06F362EED6684FFDA8F394368EC9610C">
    <w:name w:val="06F362EED6684FFDA8F394368EC9610C"/>
  </w:style>
  <w:style w:type="paragraph" w:customStyle="1" w:styleId="D689851123A14F06B2903C4E3946C7B9">
    <w:name w:val="D689851123A14F06B2903C4E3946C7B9"/>
  </w:style>
  <w:style w:type="paragraph" w:customStyle="1" w:styleId="435827F7FB444BD193321745A964AEA8">
    <w:name w:val="435827F7FB444BD193321745A964AEA8"/>
  </w:style>
  <w:style w:type="paragraph" w:customStyle="1" w:styleId="8AC18A41380945CAB459B72974F92128">
    <w:name w:val="8AC18A41380945CAB459B72974F92128"/>
  </w:style>
  <w:style w:type="paragraph" w:customStyle="1" w:styleId="F113C98B5EB448B0A44F51FD3AE5ED0B">
    <w:name w:val="F113C98B5EB448B0A44F51FD3AE5ED0B"/>
  </w:style>
  <w:style w:type="paragraph" w:customStyle="1" w:styleId="C84711749EAD494EA3F5CA2BA8F344B3">
    <w:name w:val="C84711749EAD494EA3F5CA2BA8F344B3"/>
  </w:style>
  <w:style w:type="paragraph" w:customStyle="1" w:styleId="E67701097E014E0C9C15E87C52E5C576">
    <w:name w:val="E67701097E014E0C9C15E87C52E5C576"/>
  </w:style>
  <w:style w:type="paragraph" w:customStyle="1" w:styleId="E743B6C3F3E34C278535300906DACE7F">
    <w:name w:val="E743B6C3F3E34C278535300906DACE7F"/>
  </w:style>
  <w:style w:type="paragraph" w:customStyle="1" w:styleId="83D33980449F4245AF6274A651B06B9C">
    <w:name w:val="83D33980449F4245AF6274A651B06B9C"/>
  </w:style>
  <w:style w:type="paragraph" w:customStyle="1" w:styleId="B56E1322DA7B4D7F8E62EF45BA2BCF86">
    <w:name w:val="B56E1322DA7B4D7F8E62EF45BA2BCF86"/>
  </w:style>
  <w:style w:type="paragraph" w:customStyle="1" w:styleId="71B589A4120A4296A5D7FF29CD8876B3">
    <w:name w:val="71B589A4120A4296A5D7FF29CD8876B3"/>
  </w:style>
  <w:style w:type="paragraph" w:customStyle="1" w:styleId="8D712AF5FA594529B22FEC8323E0E091">
    <w:name w:val="8D712AF5FA594529B22FEC8323E0E091"/>
  </w:style>
  <w:style w:type="paragraph" w:customStyle="1" w:styleId="D2FC2ADAD25C4B019AC92989EC8FBBAF">
    <w:name w:val="D2FC2ADAD25C4B019AC92989EC8FBBAF"/>
  </w:style>
  <w:style w:type="paragraph" w:customStyle="1" w:styleId="CFD4206039A44651B92C7F7E05C7B2B4">
    <w:name w:val="CFD4206039A44651B92C7F7E05C7B2B4"/>
  </w:style>
  <w:style w:type="paragraph" w:customStyle="1" w:styleId="717171005DD042DF88446111D24F0768">
    <w:name w:val="717171005DD042DF88446111D24F0768"/>
  </w:style>
  <w:style w:type="paragraph" w:customStyle="1" w:styleId="A0784C645A0A41D5838225A3BB96B505">
    <w:name w:val="A0784C645A0A41D5838225A3BB96B505"/>
  </w:style>
  <w:style w:type="paragraph" w:customStyle="1" w:styleId="F639EA94CCF348228D04D567C9C5A73A">
    <w:name w:val="F639EA94CCF348228D04D567C9C5A73A"/>
  </w:style>
  <w:style w:type="paragraph" w:customStyle="1" w:styleId="3DAB4DAF5BF54B498F1B61CC6213453C">
    <w:name w:val="3DAB4DAF5BF54B498F1B61CC6213453C"/>
  </w:style>
  <w:style w:type="paragraph" w:customStyle="1" w:styleId="27656DE8C7E446BCB38359B754B139C1">
    <w:name w:val="27656DE8C7E446BCB38359B754B139C1"/>
  </w:style>
  <w:style w:type="paragraph" w:customStyle="1" w:styleId="2E5C32665E8D4696BD16745C9F17D5D7">
    <w:name w:val="2E5C32665E8D4696BD16745C9F17D5D7"/>
  </w:style>
  <w:style w:type="paragraph" w:customStyle="1" w:styleId="0CEACF213575485698C68D62309631D3">
    <w:name w:val="0CEACF213575485698C68D62309631D3"/>
  </w:style>
  <w:style w:type="paragraph" w:customStyle="1" w:styleId="60E51271975D49FA9DC18C874A78540F">
    <w:name w:val="60E51271975D49FA9DC18C874A78540F"/>
  </w:style>
  <w:style w:type="paragraph" w:customStyle="1" w:styleId="3ADF9C0D1EFE481F8A87839B792E403A">
    <w:name w:val="3ADF9C0D1EFE481F8A87839B792E403A"/>
  </w:style>
  <w:style w:type="paragraph" w:customStyle="1" w:styleId="C988FADAD4CF471391E15BC6625D412C">
    <w:name w:val="C988FADAD4CF471391E15BC6625D412C"/>
  </w:style>
  <w:style w:type="paragraph" w:customStyle="1" w:styleId="A19283ADC6DF4F9A9DB03DF1239D4FB7">
    <w:name w:val="A19283ADC6DF4F9A9DB03DF1239D4FB7"/>
  </w:style>
  <w:style w:type="paragraph" w:customStyle="1" w:styleId="E7B6DFC28B9D4F3EACD069CACDEE42C8">
    <w:name w:val="E7B6DFC28B9D4F3EACD069CACDEE42C8"/>
  </w:style>
  <w:style w:type="paragraph" w:customStyle="1" w:styleId="FE72501E476F477E9ECD03F806B21AA5">
    <w:name w:val="FE72501E476F477E9ECD03F806B21AA5"/>
  </w:style>
  <w:style w:type="paragraph" w:customStyle="1" w:styleId="0AAAD1924B3E4EB69C49BB08D39ABBB1">
    <w:name w:val="0AAAD1924B3E4EB69C49BB08D39ABBB1"/>
  </w:style>
  <w:style w:type="paragraph" w:customStyle="1" w:styleId="9677F17CC3234C7AB0BFAF0FD7695321">
    <w:name w:val="9677F17CC3234C7AB0BFAF0FD7695321"/>
  </w:style>
  <w:style w:type="paragraph" w:customStyle="1" w:styleId="A9F1A2EFCF614696AAF07FD99FF8AD56">
    <w:name w:val="A9F1A2EFCF614696AAF07FD99FF8AD56"/>
  </w:style>
  <w:style w:type="paragraph" w:customStyle="1" w:styleId="04793C5C7BF64598AE5082A6AD7DD9D4">
    <w:name w:val="04793C5C7BF64598AE5082A6AD7DD9D4"/>
  </w:style>
  <w:style w:type="paragraph" w:customStyle="1" w:styleId="01BC176D1BF947C98DCA5BBCA6F592D4">
    <w:name w:val="01BC176D1BF947C98DCA5BBCA6F592D4"/>
  </w:style>
  <w:style w:type="paragraph" w:customStyle="1" w:styleId="8FC7138BC26945B1B41548FC43EC0F78">
    <w:name w:val="8FC7138BC26945B1B41548FC43EC0F78"/>
  </w:style>
  <w:style w:type="character" w:customStyle="1" w:styleId="Heading1Char">
    <w:name w:val="Heading 1 Char"/>
    <w:basedOn w:val="DefaultParagraphFont"/>
    <w:link w:val="Heading1"/>
    <w:rPr>
      <w:rFonts w:ascii="Calibri" w:eastAsia="Times New Roman" w:hAnsi="Calibri" w:cs="Courier"/>
      <w:b/>
      <w:bCs/>
      <w:color w:val="3465A4"/>
      <w:sz w:val="24"/>
      <w:szCs w:val="24"/>
      <w:lang w:val="en-US" w:eastAsia="en-US"/>
    </w:rPr>
  </w:style>
  <w:style w:type="paragraph" w:customStyle="1" w:styleId="D39B5CA36EE144E9875EFFB7D213529F">
    <w:name w:val="D39B5CA36EE144E9875EFFB7D2135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0764C-D8A9-4445-81EB-F12FF183070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B0AF3B4-4A29-4671-A3FB-D7C7F859B68D}">
  <ds:schemaRefs>
    <ds:schemaRef ds:uri="http://schemas.microsoft.com/sharepoint/v3/contenttype/forms"/>
  </ds:schemaRefs>
</ds:datastoreItem>
</file>

<file path=customXml/itemProps3.xml><?xml version="1.0" encoding="utf-8"?>
<ds:datastoreItem xmlns:ds="http://schemas.openxmlformats.org/officeDocument/2006/customXml" ds:itemID="{180B909D-9885-4455-A12D-2E100423F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2F831A-8392-4AAE-96CE-86D14BA9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screenplay.dotx</Template>
  <TotalTime>0</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2023-05-02T20:18:00Z</dcterms:created>
  <dcterms:modified xsi:type="dcterms:W3CDTF">2023-05-02T20:18:00Z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